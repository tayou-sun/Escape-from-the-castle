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28" w:rsidRPr="00D4488F" w:rsidRDefault="00D4488F" w:rsidP="003E1728">
      <w:pPr>
        <w:pStyle w:val="a3"/>
      </w:pPr>
      <w:r>
        <w:t xml:space="preserve">11 ноября 2015 г. – </w:t>
      </w:r>
      <w:r w:rsidR="00BD6DF8">
        <w:rPr>
          <w:lang w:val="en-US"/>
        </w:rPr>
        <w:t xml:space="preserve"> </w:t>
      </w:r>
      <w:bookmarkStart w:id="0" w:name="_GoBack"/>
      <w:bookmarkEnd w:id="0"/>
      <w:r>
        <w:t>Шайнурова Е.</w:t>
      </w:r>
    </w:p>
    <w:p w:rsidR="003E1728" w:rsidRDefault="003E1728" w:rsidP="007C7631">
      <w:pPr>
        <w:pStyle w:val="a6"/>
      </w:pPr>
    </w:p>
    <w:p w:rsidR="00856B8F" w:rsidRPr="003E1728" w:rsidRDefault="003E1728" w:rsidP="007C7631">
      <w:pPr>
        <w:pStyle w:val="a6"/>
      </w:pPr>
      <w:r>
        <w:t>Список задач</w:t>
      </w:r>
    </w:p>
    <w:tbl>
      <w:tblPr>
        <w:tblStyle w:val="ac"/>
        <w:tblpPr w:leftFromText="180" w:rightFromText="180" w:vertAnchor="text" w:horzAnchor="margin" w:tblpXSpec="center" w:tblpY="350"/>
        <w:tblW w:w="5945" w:type="pct"/>
        <w:tblLook w:val="04A0" w:firstRow="1" w:lastRow="0" w:firstColumn="1" w:lastColumn="0" w:noHBand="0" w:noVBand="1"/>
        <w:tblDescription w:val="Task list"/>
      </w:tblPr>
      <w:tblGrid>
        <w:gridCol w:w="2552"/>
        <w:gridCol w:w="1846"/>
        <w:gridCol w:w="1846"/>
        <w:gridCol w:w="1846"/>
        <w:gridCol w:w="1494"/>
        <w:gridCol w:w="1480"/>
      </w:tblGrid>
      <w:tr w:rsidR="003E1728" w:rsidTr="003E1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53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bottom"/>
          </w:tcPr>
          <w:p w:rsidR="003E1728" w:rsidRDefault="003E1728" w:rsidP="003E1728">
            <w:pPr>
              <w:jc w:val="left"/>
            </w:pPr>
            <w:r>
              <w:t>Задача</w:t>
            </w:r>
          </w:p>
        </w:tc>
        <w:tc>
          <w:tcPr>
            <w:tcW w:w="834" w:type="pct"/>
            <w:tcBorders>
              <w:bottom w:val="single" w:sz="4" w:space="0" w:color="FFFFFF" w:themeColor="background1"/>
            </w:tcBorders>
            <w:vAlign w:val="bottom"/>
          </w:tcPr>
          <w:p w:rsidR="003E1728" w:rsidRDefault="003E1728" w:rsidP="003E1728">
            <w:r>
              <w:t>Инициалы</w:t>
            </w:r>
          </w:p>
        </w:tc>
        <w:tc>
          <w:tcPr>
            <w:tcW w:w="834" w:type="pct"/>
            <w:tcBorders>
              <w:bottom w:val="single" w:sz="4" w:space="0" w:color="FFFFFF" w:themeColor="background1"/>
            </w:tcBorders>
            <w:shd w:val="clear" w:color="auto" w:fill="1386AF" w:themeFill="accent1" w:themeFillShade="BF"/>
            <w:vAlign w:val="bottom"/>
          </w:tcPr>
          <w:p w:rsidR="003E1728" w:rsidRDefault="003E1728" w:rsidP="003E1728">
            <w:r>
              <w:t>Дата НАЧАЛА</w:t>
            </w:r>
          </w:p>
        </w:tc>
        <w:tc>
          <w:tcPr>
            <w:tcW w:w="834" w:type="pct"/>
            <w:tcBorders>
              <w:bottom w:val="single" w:sz="4" w:space="0" w:color="FFFFFF" w:themeColor="background1"/>
            </w:tcBorders>
            <w:shd w:val="clear" w:color="auto" w:fill="92D050"/>
          </w:tcPr>
          <w:p w:rsidR="003E1728" w:rsidRDefault="003E1728" w:rsidP="003E1728">
            <w:r>
              <w:t>Срок выполнения</w:t>
            </w:r>
          </w:p>
        </w:tc>
        <w:tc>
          <w:tcPr>
            <w:tcW w:w="675" w:type="pct"/>
            <w:tcBorders>
              <w:bottom w:val="single" w:sz="4" w:space="0" w:color="FFFFFF" w:themeColor="background1"/>
            </w:tcBorders>
            <w:shd w:val="clear" w:color="auto" w:fill="F0628B" w:themeFill="accent4"/>
            <w:vAlign w:val="bottom"/>
          </w:tcPr>
          <w:p w:rsidR="003E1728" w:rsidRDefault="003E1728" w:rsidP="003E1728">
            <w:r>
              <w:t>Выполнено</w:t>
            </w:r>
          </w:p>
        </w:tc>
        <w:tc>
          <w:tcPr>
            <w:tcW w:w="669" w:type="pct"/>
            <w:tcBorders>
              <w:bottom w:val="single" w:sz="4" w:space="0" w:color="FFFFFF" w:themeColor="background1"/>
            </w:tcBorders>
            <w:shd w:val="clear" w:color="auto" w:fill="F0628B" w:themeFill="accent4"/>
          </w:tcPr>
          <w:p w:rsidR="003E1728" w:rsidRDefault="003E1728" w:rsidP="003E1728">
            <w:r>
              <w:t>Дата Окончания</w:t>
            </w:r>
          </w:p>
        </w:tc>
      </w:tr>
      <w:sdt>
        <w:sdtPr>
          <w:id w:val="818924933"/>
          <w15:repeatingSection/>
        </w:sdtPr>
        <w:sdtEndPr/>
        <w:sdtContent>
          <w:sdt>
            <w:sdtPr>
              <w:id w:val="-331144640"/>
              <w:placeholder>
                <w:docPart w:val="29AED441622E4B8784B6F4C02D0508EB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2D5C58">
                    <w:pPr>
                      <w:jc w:val="left"/>
                    </w:pPr>
                    <w:r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Анимация</w:t>
                    </w:r>
                    <w:r w:rsidR="00D915DC">
                      <w:rPr>
                        <w:rFonts w:hint="eastAsia"/>
                        <w:b/>
                        <w:color w:val="F78303" w:themeColor="accent3"/>
                        <w:lang w:val="en-US" w:eastAsia="ja-JP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 xml:space="preserve"> </w:t>
                    </w:r>
                    <w:r w:rsidR="00D915DC">
                      <w:rPr>
                        <w:b/>
                        <w:color w:val="F78303" w:themeColor="accent3"/>
                        <w:lang w:eastAsia="ja-JP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движения</w:t>
                    </w:r>
                    <w:r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 xml:space="preserve"> главного героя</w:t>
                    </w: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3E1728">
                    <w:r>
                      <w:t>Старченко А.</w:t>
                    </w:r>
                  </w:p>
                </w:tc>
                <w:sdt>
                  <w:sdtPr>
                    <w:id w:val="1911575090"/>
                    <w:placeholder>
                      <w:docPart w:val="5B9A3FC4155646B482EEF30CB1391500"/>
                    </w:placeholder>
                    <w:date w:fullDate="2015-11-11T00:00:00Z"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ноябрь 11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3E1728">
                    <w:r>
                      <w:t>2 недели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7310676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267131306"/>
                    <w:placeholder>
                      <w:docPart w:val="6449F0D738A24EADB783A084F2853B14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343667959"/>
              <w:placeholder>
                <w:docPart w:val="5F4E85804E294A8E8284CB6D3164E269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Pr="00D915DC" w:rsidRDefault="002D5C58" w:rsidP="002D5C58">
                    <w:pPr>
                      <w:jc w:val="left"/>
                    </w:pPr>
                    <w:r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А</w:t>
                    </w:r>
                    <w:r w:rsidR="00D915DC"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нимация движения противника главного героя</w:t>
                    </w: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D915DC" w:rsidP="003E1728">
                    <w:r>
                      <w:t>Дигор А.</w:t>
                    </w:r>
                  </w:p>
                </w:tc>
                <w:sdt>
                  <w:sdtPr>
                    <w:id w:val="1968547391"/>
                    <w:placeholder>
                      <w:docPart w:val="3C04E05FC3F142E69BA77912D54B025E"/>
                    </w:placeholder>
                    <w:date w:fullDate="2015-11-11T00:00:00Z"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ноябрь 11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2D5C58" w:rsidP="003E1728">
                    <w:r>
                      <w:t>2 недели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447441822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133713766"/>
                    <w:placeholder>
                      <w:docPart w:val="26E82BA523D44F4CB22E4845D41CD21D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90608069"/>
              <w:placeholder>
                <w:docPart w:val="4CFB496F697A4ECBB455CF9BDB96B788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  <w:r w:rsidRPr="00D915DC">
                      <w:rPr>
                        <w:b/>
                        <w:color w:val="F78303" w:themeColor="accent3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Работа с главным меню игры</w:t>
                    </w: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r>
                      <w:t>Шайнурова Е.</w:t>
                    </w:r>
                  </w:p>
                </w:tc>
                <w:sdt>
                  <w:sdtPr>
                    <w:id w:val="1893615082"/>
                    <w:placeholder>
                      <w:docPart w:val="7DD9E64E19EB4AFBBCA920F8FC49F8BF"/>
                    </w:placeholder>
                    <w:date w:fullDate="2015-11-11T00:00:00Z"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ноябрь 11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r>
                      <w:t>2 недели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730727605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1722398105"/>
                    <w:placeholder>
                      <w:docPart w:val="B14044D7BAD9498C9487A8B6556D7A79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2092532357"/>
              <w:placeholder>
                <w:docPart w:val="0039DE3A996E4EE7A2DFCA8DA3243C21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731044782"/>
                    <w:placeholder>
                      <w:docPart w:val="BA25FB257C6142B5950FE61307FA503C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85259630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8933222"/>
                    <w:placeholder>
                      <w:docPart w:val="6948159122F14F30AD40E9B084E4E2D2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327869826"/>
              <w:placeholder>
                <w:docPart w:val="886F8CDBCDAB46C7B652A642CCBDCCE6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108703366"/>
                    <w:placeholder>
                      <w:docPart w:val="1E5AD50248EB49FB91FB8F0FAF2236D4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1559112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404601137"/>
                    <w:placeholder>
                      <w:docPart w:val="D03C90CA46F94B18B7D5D6231D75AAF7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638795345"/>
              <w:placeholder>
                <w:docPart w:val="F69007F948AD4D7E81BF598B9CDB4DC5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1892695607"/>
                    <w:placeholder>
                      <w:docPart w:val="D1FE1EF0FE024E509018381D8E2C5D5A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690043015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346561100"/>
                    <w:placeholder>
                      <w:docPart w:val="703E0A788E04498ABDBC65EB06208D30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322635309"/>
              <w:placeholder>
                <w:docPart w:val="3BD1F41502074C61B6F89B3EF39BFC38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1140464588"/>
                    <w:placeholder>
                      <w:docPart w:val="934BDD65FB4C4F0C838018D2AE2ACB6F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318031379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1633908241"/>
                    <w:placeholder>
                      <w:docPart w:val="E6D8303C4005423F930BC5F2E2EA7EAC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635777457"/>
              <w:placeholder>
                <w:docPart w:val="29D0C25607CD4D468862E88E8B311DA6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-2017219794"/>
                    <w:placeholder>
                      <w:docPart w:val="37725738C958415C8070091C6806F217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637210190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084296847"/>
                    <w:placeholder>
                      <w:docPart w:val="E12A65D499F74D3E9807D3243CE082C4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296139343"/>
              <w:placeholder>
                <w:docPart w:val="3C5162AD2F934819B57FABD28201BCBA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-1846778945"/>
                    <w:placeholder>
                      <w:docPart w:val="B896B0BBF584419BAA0750D934CA5CC0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468286493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208255871"/>
                    <w:placeholder>
                      <w:docPart w:val="49DD8AF342E64D6EB06A792D578E3811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2056588817"/>
              <w:placeholder>
                <w:docPart w:val="E5AD515043C04C5D91F47E74C4BE4996"/>
              </w:placeholder>
              <w15:repeatingSectionItem/>
            </w:sdtPr>
            <w:sdtEndPr/>
            <w:sdtContent>
              <w:tr w:rsidR="003E1728" w:rsidTr="003E1728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1153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>
                    <w:pPr>
                      <w:jc w:val="left"/>
                    </w:pPr>
                  </w:p>
                </w:tc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id w:val="-228307355"/>
                    <w:placeholder>
                      <w:docPart w:val="EA1E1A7FA4394708930EF29AB5F67C0C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834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  <w:tc>
                  <w:tcPr>
                    <w:tcW w:w="834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1728" w:rsidRDefault="003E1728" w:rsidP="003E1728"/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073430702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75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  <w:sdt>
                  <w:sdtPr>
                    <w:id w:val="-1440054814"/>
                    <w:placeholder>
                      <w:docPart w:val="101AE1ED4A7D4F4DAB405624810B25B0"/>
                    </w:placeholder>
                    <w:showingPlcHdr/>
                    <w:date>
                      <w:dateFormat w:val="MMMM d"/>
                      <w:lid w:val="ru-RU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669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1728" w:rsidRDefault="003E1728" w:rsidP="003E1728">
                        <w:r>
                          <w:t>[Дата]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856B8F" w:rsidRDefault="00856B8F"/>
    <w:p w:rsidR="003E1728" w:rsidRDefault="003E1728"/>
    <w:p w:rsidR="003E1728" w:rsidRDefault="003E1728"/>
    <w:p w:rsidR="00856B8F" w:rsidRDefault="00856B8F"/>
    <w:p w:rsidR="003E1728" w:rsidRPr="003E1728" w:rsidRDefault="003E17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E1728" w:rsidRPr="003E1728" w:rsidSect="00B3184C">
      <w:footerReference w:type="default" r:id="rId7"/>
      <w:pgSz w:w="11907" w:h="16839" w:code="9"/>
      <w:pgMar w:top="1008" w:right="1296" w:bottom="864" w:left="1296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6FF" w:rsidRDefault="004316FF">
      <w:pPr>
        <w:spacing w:after="0" w:line="240" w:lineRule="auto"/>
      </w:pPr>
      <w:r>
        <w:separator/>
      </w:r>
    </w:p>
  </w:endnote>
  <w:endnote w:type="continuationSeparator" w:id="0">
    <w:p w:rsidR="004316FF" w:rsidRDefault="0043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B8F" w:rsidRDefault="00B16006">
    <w:pPr>
      <w:pStyle w:val="af"/>
    </w:pPr>
    <w:r>
      <w:fldChar w:fldCharType="begin"/>
    </w:r>
    <w:r>
      <w:instrText>PAGE   \* MERGEFORMAT</w:instrText>
    </w:r>
    <w:r>
      <w:fldChar w:fldCharType="separate"/>
    </w:r>
    <w:r w:rsidR="00B3184C" w:rsidRPr="00B3184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6FF" w:rsidRDefault="004316FF">
      <w:pPr>
        <w:spacing w:after="0" w:line="240" w:lineRule="auto"/>
      </w:pPr>
      <w:r>
        <w:separator/>
      </w:r>
    </w:p>
  </w:footnote>
  <w:footnote w:type="continuationSeparator" w:id="0">
    <w:p w:rsidR="004316FF" w:rsidRDefault="00431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31"/>
    <w:rsid w:val="000429A2"/>
    <w:rsid w:val="00100421"/>
    <w:rsid w:val="002D5C58"/>
    <w:rsid w:val="003E1728"/>
    <w:rsid w:val="004316FF"/>
    <w:rsid w:val="004414BA"/>
    <w:rsid w:val="004D22D2"/>
    <w:rsid w:val="005D6A0E"/>
    <w:rsid w:val="007C7631"/>
    <w:rsid w:val="00856B8F"/>
    <w:rsid w:val="00B16006"/>
    <w:rsid w:val="00B3184C"/>
    <w:rsid w:val="00BD6DF8"/>
    <w:rsid w:val="00D4488F"/>
    <w:rsid w:val="00D87E84"/>
    <w:rsid w:val="00D915DC"/>
    <w:rsid w:val="00E8776B"/>
    <w:rsid w:val="00FB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2C33F-E45E-4635-B626-678DC2C4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7"/>
        <w:lang w:val="ru-RU" w:eastAsia="ru-RU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customStyle="1" w:styleId="2">
    <w:name w:val="заголовок 2"/>
    <w:basedOn w:val="a"/>
    <w:next w:val="a"/>
    <w:link w:val="20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a3">
    <w:name w:val="Date"/>
    <w:basedOn w:val="a"/>
    <w:next w:val="a"/>
    <w:link w:val="a4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a4">
    <w:name w:val="Дата Знак"/>
    <w:basedOn w:val="a0"/>
    <w:link w:val="a3"/>
    <w:uiPriority w:val="1"/>
    <w:rPr>
      <w:caps/>
      <w:color w:val="000000" w:themeColor="text1"/>
      <w:sz w:val="20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Title"/>
    <w:basedOn w:val="a"/>
    <w:next w:val="a"/>
    <w:link w:val="a7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a7">
    <w:name w:val="Название Знак"/>
    <w:basedOn w:val="a0"/>
    <w:link w:val="a6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a8">
    <w:name w:val="Subtitle"/>
    <w:basedOn w:val="a"/>
    <w:next w:val="a"/>
    <w:link w:val="a9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a9">
    <w:name w:val="Подзаголовок Знак"/>
    <w:basedOn w:val="a0"/>
    <w:link w:val="a8"/>
    <w:uiPriority w:val="1"/>
    <w:rPr>
      <w:caps/>
      <w:color w:val="000000" w:themeColor="text1"/>
      <w:sz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uiPriority w:val="36"/>
    <w:qFormat/>
    <w:pPr>
      <w:spacing w:after="0" w:line="240" w:lineRule="auto"/>
    </w:pPr>
  </w:style>
  <w:style w:type="paragraph" w:customStyle="1" w:styleId="ab">
    <w:name w:val="Имя"/>
    <w:basedOn w:val="a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ac">
    <w:name w:val="Таблица списка задач"/>
    <w:basedOn w:val="a1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Заголовок 1 (знак)"/>
    <w:basedOn w:val="a0"/>
    <w:link w:val="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20">
    <w:name w:val="Заголовок 2 (знак)"/>
    <w:basedOn w:val="a0"/>
    <w:link w:val="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customStyle="1" w:styleId="ad">
    <w:name w:val="верхний колонтитул"/>
    <w:basedOn w:val="a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(знак)"/>
    <w:basedOn w:val="a0"/>
    <w:link w:val="ad"/>
    <w:uiPriority w:val="99"/>
  </w:style>
  <w:style w:type="paragraph" w:customStyle="1" w:styleId="af">
    <w:name w:val="нижний колонтитул"/>
    <w:basedOn w:val="a"/>
    <w:link w:val="af0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af0">
    <w:name w:val="Нижний колонтитул (знак)"/>
    <w:basedOn w:val="a0"/>
    <w:link w:val="af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5;&#1082;&#1072;&#1090;&#1077;&#1088;&#1080;&#1085;&#1072;\AppData\Roaming\Microsoft\Templates\&#1051;&#1080;&#1089;&#1090;%20&#1085;&#1072;&#1079;&#1085;&#1072;&#1095;&#1077;&#1085;&#1080;&#1103;%20&#1079;&#1072;&#1076;&#1072;&#10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AED441622E4B8784B6F4C02D0508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BA5154-199F-4B03-817D-FA09FB3861FE}"/>
      </w:docPartPr>
      <w:docPartBody>
        <w:p w:rsidR="00AD0981" w:rsidRDefault="00543B6D" w:rsidP="00543B6D">
          <w:pPr>
            <w:pStyle w:val="29AED441622E4B8784B6F4C02D0508EB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5B9A3FC4155646B482EEF30CB13915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7F673-A493-4A56-A457-A8B6CAA02AB2}"/>
      </w:docPartPr>
      <w:docPartBody>
        <w:p w:rsidR="00AD0981" w:rsidRDefault="00543B6D" w:rsidP="00543B6D">
          <w:pPr>
            <w:pStyle w:val="5B9A3FC4155646B482EEF30CB1391500"/>
          </w:pPr>
          <w:r>
            <w:t>[Дата]</w:t>
          </w:r>
        </w:p>
      </w:docPartBody>
    </w:docPart>
    <w:docPart>
      <w:docPartPr>
        <w:name w:val="6449F0D738A24EADB783A084F2853B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9872A0-8D10-4B00-AAF6-3481B6BBF052}"/>
      </w:docPartPr>
      <w:docPartBody>
        <w:p w:rsidR="00AD0981" w:rsidRDefault="00543B6D" w:rsidP="00543B6D">
          <w:pPr>
            <w:pStyle w:val="6449F0D738A24EADB783A084F2853B14"/>
          </w:pPr>
          <w:r>
            <w:t>[Дата]</w:t>
          </w:r>
        </w:p>
      </w:docPartBody>
    </w:docPart>
    <w:docPart>
      <w:docPartPr>
        <w:name w:val="5F4E85804E294A8E8284CB6D3164E2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51278-6B0E-4B51-AD56-45743A1EB7AB}"/>
      </w:docPartPr>
      <w:docPartBody>
        <w:p w:rsidR="00AD0981" w:rsidRDefault="00543B6D" w:rsidP="00543B6D">
          <w:pPr>
            <w:pStyle w:val="5F4E85804E294A8E8284CB6D3164E269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3C04E05FC3F142E69BA77912D54B02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EC3670-A1BB-415D-B0C5-94F0B96E6B16}"/>
      </w:docPartPr>
      <w:docPartBody>
        <w:p w:rsidR="00AD0981" w:rsidRDefault="00543B6D" w:rsidP="00543B6D">
          <w:pPr>
            <w:pStyle w:val="3C04E05FC3F142E69BA77912D54B025E"/>
          </w:pPr>
          <w:r>
            <w:t>[Дата]</w:t>
          </w:r>
        </w:p>
      </w:docPartBody>
    </w:docPart>
    <w:docPart>
      <w:docPartPr>
        <w:name w:val="26E82BA523D44F4CB22E4845D41CD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DE37B-EEFF-4A65-9FBD-4116B6A50C81}"/>
      </w:docPartPr>
      <w:docPartBody>
        <w:p w:rsidR="00AD0981" w:rsidRDefault="00543B6D" w:rsidP="00543B6D">
          <w:pPr>
            <w:pStyle w:val="26E82BA523D44F4CB22E4845D41CD21D"/>
          </w:pPr>
          <w:r>
            <w:t>[Дата]</w:t>
          </w:r>
        </w:p>
      </w:docPartBody>
    </w:docPart>
    <w:docPart>
      <w:docPartPr>
        <w:name w:val="4CFB496F697A4ECBB455CF9BDB96B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D3C90-8AA4-4A6C-B3A4-DB672F0FB725}"/>
      </w:docPartPr>
      <w:docPartBody>
        <w:p w:rsidR="00AD0981" w:rsidRDefault="00543B6D" w:rsidP="00543B6D">
          <w:pPr>
            <w:pStyle w:val="4CFB496F697A4ECBB455CF9BDB96B788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7DD9E64E19EB4AFBBCA920F8FC49F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44E329-8459-448B-873C-44B92FD4598E}"/>
      </w:docPartPr>
      <w:docPartBody>
        <w:p w:rsidR="00AD0981" w:rsidRDefault="00543B6D" w:rsidP="00543B6D">
          <w:pPr>
            <w:pStyle w:val="7DD9E64E19EB4AFBBCA920F8FC49F8BF"/>
          </w:pPr>
          <w:r>
            <w:t>[Дата]</w:t>
          </w:r>
        </w:p>
      </w:docPartBody>
    </w:docPart>
    <w:docPart>
      <w:docPartPr>
        <w:name w:val="B14044D7BAD9498C9487A8B6556D7A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A1ED0-84CA-4646-988B-DD99B664D029}"/>
      </w:docPartPr>
      <w:docPartBody>
        <w:p w:rsidR="00AD0981" w:rsidRDefault="00543B6D" w:rsidP="00543B6D">
          <w:pPr>
            <w:pStyle w:val="B14044D7BAD9498C9487A8B6556D7A79"/>
          </w:pPr>
          <w:r>
            <w:t>[Дата]</w:t>
          </w:r>
        </w:p>
      </w:docPartBody>
    </w:docPart>
    <w:docPart>
      <w:docPartPr>
        <w:name w:val="0039DE3A996E4EE7A2DFCA8DA3243C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AF446-C7AD-4E35-A579-CDA99CD65812}"/>
      </w:docPartPr>
      <w:docPartBody>
        <w:p w:rsidR="00AD0981" w:rsidRDefault="00543B6D" w:rsidP="00543B6D">
          <w:pPr>
            <w:pStyle w:val="0039DE3A996E4EE7A2DFCA8DA3243C21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BA25FB257C6142B5950FE61307FA5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40673-6DFE-4479-B4EA-D2385ECE3A31}"/>
      </w:docPartPr>
      <w:docPartBody>
        <w:p w:rsidR="00AD0981" w:rsidRDefault="00543B6D" w:rsidP="00543B6D">
          <w:pPr>
            <w:pStyle w:val="BA25FB257C6142B5950FE61307FA503C"/>
          </w:pPr>
          <w:r>
            <w:t>[Дата]</w:t>
          </w:r>
        </w:p>
      </w:docPartBody>
    </w:docPart>
    <w:docPart>
      <w:docPartPr>
        <w:name w:val="6948159122F14F30AD40E9B084E4E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279792-BEE8-4FD5-BA1F-6C0E3ACF5A7D}"/>
      </w:docPartPr>
      <w:docPartBody>
        <w:p w:rsidR="00AD0981" w:rsidRDefault="00543B6D" w:rsidP="00543B6D">
          <w:pPr>
            <w:pStyle w:val="6948159122F14F30AD40E9B084E4E2D2"/>
          </w:pPr>
          <w:r>
            <w:t>[Дата]</w:t>
          </w:r>
        </w:p>
      </w:docPartBody>
    </w:docPart>
    <w:docPart>
      <w:docPartPr>
        <w:name w:val="886F8CDBCDAB46C7B652A642CCBDCC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90223-855A-4A22-B88B-CD11F8967876}"/>
      </w:docPartPr>
      <w:docPartBody>
        <w:p w:rsidR="00AD0981" w:rsidRDefault="00543B6D" w:rsidP="00543B6D">
          <w:pPr>
            <w:pStyle w:val="886F8CDBCDAB46C7B652A642CCBDCCE6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1E5AD50248EB49FB91FB8F0FAF223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D5798-C8BD-41E1-B1B3-9E0EC1BDF282}"/>
      </w:docPartPr>
      <w:docPartBody>
        <w:p w:rsidR="00AD0981" w:rsidRDefault="00543B6D" w:rsidP="00543B6D">
          <w:pPr>
            <w:pStyle w:val="1E5AD50248EB49FB91FB8F0FAF2236D4"/>
          </w:pPr>
          <w:r>
            <w:t>[Дата]</w:t>
          </w:r>
        </w:p>
      </w:docPartBody>
    </w:docPart>
    <w:docPart>
      <w:docPartPr>
        <w:name w:val="D03C90CA46F94B18B7D5D6231D75AA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D49AA-6248-460F-B80C-8CB8AFEC63A2}"/>
      </w:docPartPr>
      <w:docPartBody>
        <w:p w:rsidR="00AD0981" w:rsidRDefault="00543B6D" w:rsidP="00543B6D">
          <w:pPr>
            <w:pStyle w:val="D03C90CA46F94B18B7D5D6231D75AAF7"/>
          </w:pPr>
          <w:r>
            <w:t>[Дата]</w:t>
          </w:r>
        </w:p>
      </w:docPartBody>
    </w:docPart>
    <w:docPart>
      <w:docPartPr>
        <w:name w:val="F69007F948AD4D7E81BF598B9CDB4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30795-5629-4FC3-BB79-90FF88B60665}"/>
      </w:docPartPr>
      <w:docPartBody>
        <w:p w:rsidR="00AD0981" w:rsidRDefault="00543B6D" w:rsidP="00543B6D">
          <w:pPr>
            <w:pStyle w:val="F69007F948AD4D7E81BF598B9CDB4DC5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D1FE1EF0FE024E509018381D8E2C5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5E7C6-0894-49AF-A274-16F2598A0704}"/>
      </w:docPartPr>
      <w:docPartBody>
        <w:p w:rsidR="00AD0981" w:rsidRDefault="00543B6D" w:rsidP="00543B6D">
          <w:pPr>
            <w:pStyle w:val="D1FE1EF0FE024E509018381D8E2C5D5A"/>
          </w:pPr>
          <w:r>
            <w:t>[Дата]</w:t>
          </w:r>
        </w:p>
      </w:docPartBody>
    </w:docPart>
    <w:docPart>
      <w:docPartPr>
        <w:name w:val="703E0A788E04498ABDBC65EB06208D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D96EE5-EA37-45FD-BED6-6A8E27C52A89}"/>
      </w:docPartPr>
      <w:docPartBody>
        <w:p w:rsidR="00AD0981" w:rsidRDefault="00543B6D" w:rsidP="00543B6D">
          <w:pPr>
            <w:pStyle w:val="703E0A788E04498ABDBC65EB06208D30"/>
          </w:pPr>
          <w:r>
            <w:t>[Дата]</w:t>
          </w:r>
        </w:p>
      </w:docPartBody>
    </w:docPart>
    <w:docPart>
      <w:docPartPr>
        <w:name w:val="3BD1F41502074C61B6F89B3EF39BFC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043FB3-B62A-4C23-AB91-C435BAC55A09}"/>
      </w:docPartPr>
      <w:docPartBody>
        <w:p w:rsidR="00AD0981" w:rsidRDefault="00543B6D" w:rsidP="00543B6D">
          <w:pPr>
            <w:pStyle w:val="3BD1F41502074C61B6F89B3EF39BFC38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934BDD65FB4C4F0C838018D2AE2ACB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220EF-45AB-44CA-B48C-7C7CEC3A974B}"/>
      </w:docPartPr>
      <w:docPartBody>
        <w:p w:rsidR="00AD0981" w:rsidRDefault="00543B6D" w:rsidP="00543B6D">
          <w:pPr>
            <w:pStyle w:val="934BDD65FB4C4F0C838018D2AE2ACB6F"/>
          </w:pPr>
          <w:r>
            <w:t>[Дата]</w:t>
          </w:r>
        </w:p>
      </w:docPartBody>
    </w:docPart>
    <w:docPart>
      <w:docPartPr>
        <w:name w:val="E6D8303C4005423F930BC5F2E2EA7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4A5ED-18FE-4EFC-8597-CE4AAC149E27}"/>
      </w:docPartPr>
      <w:docPartBody>
        <w:p w:rsidR="00AD0981" w:rsidRDefault="00543B6D" w:rsidP="00543B6D">
          <w:pPr>
            <w:pStyle w:val="E6D8303C4005423F930BC5F2E2EA7EAC"/>
          </w:pPr>
          <w:r>
            <w:t>[Дата]</w:t>
          </w:r>
        </w:p>
      </w:docPartBody>
    </w:docPart>
    <w:docPart>
      <w:docPartPr>
        <w:name w:val="29D0C25607CD4D468862E88E8B311D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7459A4-F1BC-4E0B-9C8B-1C56FF39DB84}"/>
      </w:docPartPr>
      <w:docPartBody>
        <w:p w:rsidR="00AD0981" w:rsidRDefault="00543B6D" w:rsidP="00543B6D">
          <w:pPr>
            <w:pStyle w:val="29D0C25607CD4D468862E88E8B311DA6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37725738C958415C8070091C6806F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BDBAC-8FA1-40DE-A13C-43268633E3E8}"/>
      </w:docPartPr>
      <w:docPartBody>
        <w:p w:rsidR="00AD0981" w:rsidRDefault="00543B6D" w:rsidP="00543B6D">
          <w:pPr>
            <w:pStyle w:val="37725738C958415C8070091C6806F217"/>
          </w:pPr>
          <w:r>
            <w:t>[Дата]</w:t>
          </w:r>
        </w:p>
      </w:docPartBody>
    </w:docPart>
    <w:docPart>
      <w:docPartPr>
        <w:name w:val="E12A65D499F74D3E9807D3243CE082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D42B83-CF75-477A-92C5-3894AACDD926}"/>
      </w:docPartPr>
      <w:docPartBody>
        <w:p w:rsidR="00AD0981" w:rsidRDefault="00543B6D" w:rsidP="00543B6D">
          <w:pPr>
            <w:pStyle w:val="E12A65D499F74D3E9807D3243CE082C4"/>
          </w:pPr>
          <w:r>
            <w:t>[Дата]</w:t>
          </w:r>
        </w:p>
      </w:docPartBody>
    </w:docPart>
    <w:docPart>
      <w:docPartPr>
        <w:name w:val="3C5162AD2F934819B57FABD28201B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D25E4-AF14-48C0-91B7-0E0A3C55CE05}"/>
      </w:docPartPr>
      <w:docPartBody>
        <w:p w:rsidR="00AD0981" w:rsidRDefault="00543B6D" w:rsidP="00543B6D">
          <w:pPr>
            <w:pStyle w:val="3C5162AD2F934819B57FABD28201BCBA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B896B0BBF584419BAA0750D934CA5C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172DD-3D98-45CB-8B3B-90F661F01A3E}"/>
      </w:docPartPr>
      <w:docPartBody>
        <w:p w:rsidR="00AD0981" w:rsidRDefault="00543B6D" w:rsidP="00543B6D">
          <w:pPr>
            <w:pStyle w:val="B896B0BBF584419BAA0750D934CA5CC0"/>
          </w:pPr>
          <w:r>
            <w:t>[Дата]</w:t>
          </w:r>
        </w:p>
      </w:docPartBody>
    </w:docPart>
    <w:docPart>
      <w:docPartPr>
        <w:name w:val="49DD8AF342E64D6EB06A792D578E38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4034F-A5B4-420E-9D5B-A7DDFCCA3841}"/>
      </w:docPartPr>
      <w:docPartBody>
        <w:p w:rsidR="00AD0981" w:rsidRDefault="00543B6D" w:rsidP="00543B6D">
          <w:pPr>
            <w:pStyle w:val="49DD8AF342E64D6EB06A792D578E3811"/>
          </w:pPr>
          <w:r>
            <w:t>[Дата]</w:t>
          </w:r>
        </w:p>
      </w:docPartBody>
    </w:docPart>
    <w:docPart>
      <w:docPartPr>
        <w:name w:val="E5AD515043C04C5D91F47E74C4BE4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368291-E787-4156-AB47-F3705C089D58}"/>
      </w:docPartPr>
      <w:docPartBody>
        <w:p w:rsidR="00AD0981" w:rsidRDefault="00543B6D" w:rsidP="00543B6D">
          <w:pPr>
            <w:pStyle w:val="E5AD515043C04C5D91F47E74C4BE4996"/>
          </w:pPr>
          <w:r>
            <w:rPr>
              <w:rStyle w:val="a3"/>
            </w:rPr>
            <w:t>Введите любое содержимое, которое нужно повторить, включая другие элементы управления содержимым. Можно также заключить в этот элемент управления строки таблицы, чтобы повторить их.</w:t>
          </w:r>
        </w:p>
      </w:docPartBody>
    </w:docPart>
    <w:docPart>
      <w:docPartPr>
        <w:name w:val="EA1E1A7FA4394708930EF29AB5F67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15A100-367B-4287-B18A-E25D58D14BA7}"/>
      </w:docPartPr>
      <w:docPartBody>
        <w:p w:rsidR="00AD0981" w:rsidRDefault="00543B6D" w:rsidP="00543B6D">
          <w:pPr>
            <w:pStyle w:val="EA1E1A7FA4394708930EF29AB5F67C0C"/>
          </w:pPr>
          <w:r>
            <w:t>[Дата]</w:t>
          </w:r>
        </w:p>
      </w:docPartBody>
    </w:docPart>
    <w:docPart>
      <w:docPartPr>
        <w:name w:val="101AE1ED4A7D4F4DAB405624810B2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E3024-C2F4-45FD-9619-7D3A97B901EC}"/>
      </w:docPartPr>
      <w:docPartBody>
        <w:p w:rsidR="00AD0981" w:rsidRDefault="00543B6D" w:rsidP="00543B6D">
          <w:pPr>
            <w:pStyle w:val="101AE1ED4A7D4F4DAB405624810B25B0"/>
          </w:pPr>
          <w: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6D"/>
    <w:rsid w:val="00543B6D"/>
    <w:rsid w:val="00580D40"/>
    <w:rsid w:val="006C4FA1"/>
    <w:rsid w:val="006E19DD"/>
    <w:rsid w:val="00744958"/>
    <w:rsid w:val="00AD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6BC7D6062845DAA0A6B0007B6F7CB0">
    <w:name w:val="456BC7D6062845DAA0A6B0007B6F7CB0"/>
  </w:style>
  <w:style w:type="paragraph" w:customStyle="1" w:styleId="EBFC48490C544CBC8FA3F17BAAB770D4">
    <w:name w:val="EBFC48490C544CBC8FA3F17BAAB770D4"/>
  </w:style>
  <w:style w:type="paragraph" w:customStyle="1" w:styleId="0525E93BAAF847DABF9D297C7BD76E3A">
    <w:name w:val="0525E93BAAF847DABF9D297C7BD76E3A"/>
  </w:style>
  <w:style w:type="paragraph" w:customStyle="1" w:styleId="6366BD5F4AFB472E9626C7D79B85E8C6">
    <w:name w:val="6366BD5F4AFB472E9626C7D79B85E8C6"/>
  </w:style>
  <w:style w:type="paragraph" w:customStyle="1" w:styleId="635880D6F2A446DE8E8D1B7D30455F68">
    <w:name w:val="635880D6F2A446DE8E8D1B7D30455F68"/>
  </w:style>
  <w:style w:type="character" w:styleId="a3">
    <w:name w:val="Placeholder Text"/>
    <w:basedOn w:val="a0"/>
    <w:uiPriority w:val="99"/>
    <w:semiHidden/>
    <w:rsid w:val="00543B6D"/>
    <w:rPr>
      <w:color w:val="808080"/>
    </w:rPr>
  </w:style>
  <w:style w:type="paragraph" w:customStyle="1" w:styleId="388A8F50C1A04CFA959B9AA095D45427">
    <w:name w:val="388A8F50C1A04CFA959B9AA095D45427"/>
  </w:style>
  <w:style w:type="paragraph" w:customStyle="1" w:styleId="69C1829F59C841A68CEAD6E8BAFFBDA0">
    <w:name w:val="69C1829F59C841A68CEAD6E8BAFFBDA0"/>
  </w:style>
  <w:style w:type="paragraph" w:customStyle="1" w:styleId="0B49759BB273465B828BDF05B72DD921">
    <w:name w:val="0B49759BB273465B828BDF05B72DD921"/>
  </w:style>
  <w:style w:type="paragraph" w:customStyle="1" w:styleId="3889D34E4064459B8034DF1356F28C8E">
    <w:name w:val="3889D34E4064459B8034DF1356F28C8E"/>
  </w:style>
  <w:style w:type="paragraph" w:customStyle="1" w:styleId="0CD41A176F79446DA71DCA042310DBE3">
    <w:name w:val="0CD41A176F79446DA71DCA042310DBE3"/>
  </w:style>
  <w:style w:type="paragraph" w:customStyle="1" w:styleId="19C47B122A2D466188C7ADF49EE3E923">
    <w:name w:val="19C47B122A2D466188C7ADF49EE3E923"/>
  </w:style>
  <w:style w:type="paragraph" w:customStyle="1" w:styleId="8ADBC082BC164C31A2780712209E68B5">
    <w:name w:val="8ADBC082BC164C31A2780712209E68B5"/>
  </w:style>
  <w:style w:type="paragraph" w:customStyle="1" w:styleId="349DEBF57B6F4894BB16425D06580FB0">
    <w:name w:val="349DEBF57B6F4894BB16425D06580FB0"/>
  </w:style>
  <w:style w:type="paragraph" w:customStyle="1" w:styleId="0A1325810BE54C68A64A4636929A7A9B">
    <w:name w:val="0A1325810BE54C68A64A4636929A7A9B"/>
  </w:style>
  <w:style w:type="paragraph" w:customStyle="1" w:styleId="5538F4A2647A492A8FBBDC172C509F8B">
    <w:name w:val="5538F4A2647A492A8FBBDC172C509F8B"/>
  </w:style>
  <w:style w:type="paragraph" w:customStyle="1" w:styleId="813EC4B47C064340B09762871BDAB46C">
    <w:name w:val="813EC4B47C064340B09762871BDAB46C"/>
  </w:style>
  <w:style w:type="paragraph" w:customStyle="1" w:styleId="E5D8F80E99A544F3AD5CBDF891C9CD42">
    <w:name w:val="E5D8F80E99A544F3AD5CBDF891C9CD42"/>
  </w:style>
  <w:style w:type="paragraph" w:customStyle="1" w:styleId="4496E198AC87425486A14DFE4646760D">
    <w:name w:val="4496E198AC87425486A14DFE4646760D"/>
  </w:style>
  <w:style w:type="paragraph" w:customStyle="1" w:styleId="D4A60A0D7F70415EA052B368999364E5">
    <w:name w:val="D4A60A0D7F70415EA052B368999364E5"/>
  </w:style>
  <w:style w:type="paragraph" w:customStyle="1" w:styleId="0675D00EA3934E79A925A4FDFF8A8713">
    <w:name w:val="0675D00EA3934E79A925A4FDFF8A8713"/>
  </w:style>
  <w:style w:type="paragraph" w:customStyle="1" w:styleId="A0029845EE234E4CA17A9787E5078CC0">
    <w:name w:val="A0029845EE234E4CA17A9787E5078CC0"/>
  </w:style>
  <w:style w:type="paragraph" w:customStyle="1" w:styleId="758EBDC26C0D46E787EF26C46CEE5A54">
    <w:name w:val="758EBDC26C0D46E787EF26C46CEE5A54"/>
  </w:style>
  <w:style w:type="paragraph" w:customStyle="1" w:styleId="48C63070DA6149D3ACC7F6A4F957BF68">
    <w:name w:val="48C63070DA6149D3ACC7F6A4F957BF68"/>
  </w:style>
  <w:style w:type="paragraph" w:customStyle="1" w:styleId="CBB3046583D5432192AA1EE0DC740445">
    <w:name w:val="CBB3046583D5432192AA1EE0DC740445"/>
  </w:style>
  <w:style w:type="paragraph" w:customStyle="1" w:styleId="E345484EF5954E37A9888B6748146422">
    <w:name w:val="E345484EF5954E37A9888B6748146422"/>
  </w:style>
  <w:style w:type="paragraph" w:customStyle="1" w:styleId="1FD45D36F87D4E5D8E21ACA2F709370A">
    <w:name w:val="1FD45D36F87D4E5D8E21ACA2F709370A"/>
    <w:rsid w:val="00543B6D"/>
  </w:style>
  <w:style w:type="paragraph" w:customStyle="1" w:styleId="1D1F2830C4E248FFAC61BB3C90A95462">
    <w:name w:val="1D1F2830C4E248FFAC61BB3C90A95462"/>
    <w:rsid w:val="00543B6D"/>
  </w:style>
  <w:style w:type="paragraph" w:customStyle="1" w:styleId="82E9DBB2098B4D28ACB9583BA049B023">
    <w:name w:val="82E9DBB2098B4D28ACB9583BA049B023"/>
    <w:rsid w:val="00543B6D"/>
  </w:style>
  <w:style w:type="paragraph" w:customStyle="1" w:styleId="05BA846628ED4A67BA0D02905A592E4E">
    <w:name w:val="05BA846628ED4A67BA0D02905A592E4E"/>
    <w:rsid w:val="00543B6D"/>
  </w:style>
  <w:style w:type="paragraph" w:customStyle="1" w:styleId="1ED3474C54F34222A3B5DEBDE86ECB70">
    <w:name w:val="1ED3474C54F34222A3B5DEBDE86ECB70"/>
    <w:rsid w:val="00543B6D"/>
  </w:style>
  <w:style w:type="paragraph" w:customStyle="1" w:styleId="C04815881B464C92BC0054DFEEB00E2C">
    <w:name w:val="C04815881B464C92BC0054DFEEB00E2C"/>
    <w:rsid w:val="00543B6D"/>
  </w:style>
  <w:style w:type="paragraph" w:customStyle="1" w:styleId="55C1574F885F455CA8C7BE3A78C54A51">
    <w:name w:val="55C1574F885F455CA8C7BE3A78C54A51"/>
    <w:rsid w:val="00543B6D"/>
  </w:style>
  <w:style w:type="paragraph" w:customStyle="1" w:styleId="5968F87E43AB4EA0AC5C758B6FA01243">
    <w:name w:val="5968F87E43AB4EA0AC5C758B6FA01243"/>
    <w:rsid w:val="00543B6D"/>
  </w:style>
  <w:style w:type="paragraph" w:customStyle="1" w:styleId="9AE2051A43D54A8CB2EDE961786745B9">
    <w:name w:val="9AE2051A43D54A8CB2EDE961786745B9"/>
    <w:rsid w:val="00543B6D"/>
  </w:style>
  <w:style w:type="paragraph" w:customStyle="1" w:styleId="2706C99801194EDF929CA38B52262C7F">
    <w:name w:val="2706C99801194EDF929CA38B52262C7F"/>
    <w:rsid w:val="00543B6D"/>
  </w:style>
  <w:style w:type="paragraph" w:customStyle="1" w:styleId="52F5831A679F40B39B4ABC1D347240DB">
    <w:name w:val="52F5831A679F40B39B4ABC1D347240DB"/>
    <w:rsid w:val="00543B6D"/>
  </w:style>
  <w:style w:type="paragraph" w:customStyle="1" w:styleId="71B8D216769744749D066139685F3367">
    <w:name w:val="71B8D216769744749D066139685F3367"/>
    <w:rsid w:val="00543B6D"/>
  </w:style>
  <w:style w:type="paragraph" w:customStyle="1" w:styleId="2E7E676778FD445B8402A1C9ECD87F9D">
    <w:name w:val="2E7E676778FD445B8402A1C9ECD87F9D"/>
    <w:rsid w:val="00543B6D"/>
  </w:style>
  <w:style w:type="paragraph" w:customStyle="1" w:styleId="0A0C756D75FE4DA988DD4AEF06FE1247">
    <w:name w:val="0A0C756D75FE4DA988DD4AEF06FE1247"/>
    <w:rsid w:val="00543B6D"/>
  </w:style>
  <w:style w:type="paragraph" w:customStyle="1" w:styleId="E6D0E0EEE4434AB48925211B593D53DD">
    <w:name w:val="E6D0E0EEE4434AB48925211B593D53DD"/>
    <w:rsid w:val="00543B6D"/>
  </w:style>
  <w:style w:type="paragraph" w:customStyle="1" w:styleId="9EA6DD8401914006BA1022B33BE8CC63">
    <w:name w:val="9EA6DD8401914006BA1022B33BE8CC63"/>
    <w:rsid w:val="00543B6D"/>
  </w:style>
  <w:style w:type="paragraph" w:customStyle="1" w:styleId="15D07191874C4EC9965CC558584C3D72">
    <w:name w:val="15D07191874C4EC9965CC558584C3D72"/>
    <w:rsid w:val="00543B6D"/>
  </w:style>
  <w:style w:type="paragraph" w:customStyle="1" w:styleId="66F729D0DBA04980840FA62DCF6A87E3">
    <w:name w:val="66F729D0DBA04980840FA62DCF6A87E3"/>
    <w:rsid w:val="00543B6D"/>
  </w:style>
  <w:style w:type="paragraph" w:customStyle="1" w:styleId="51B84A4934F745CCB4E9DECE4837E713">
    <w:name w:val="51B84A4934F745CCB4E9DECE4837E713"/>
    <w:rsid w:val="00543B6D"/>
  </w:style>
  <w:style w:type="paragraph" w:customStyle="1" w:styleId="8811696CDD30439A8447D5F7005BB098">
    <w:name w:val="8811696CDD30439A8447D5F7005BB098"/>
    <w:rsid w:val="00543B6D"/>
  </w:style>
  <w:style w:type="paragraph" w:customStyle="1" w:styleId="1106A52C15F6425DBD57771C771A3E7F">
    <w:name w:val="1106A52C15F6425DBD57771C771A3E7F"/>
    <w:rsid w:val="00543B6D"/>
  </w:style>
  <w:style w:type="paragraph" w:customStyle="1" w:styleId="840105BF8AE34F139DD0A2F348FE4CEB">
    <w:name w:val="840105BF8AE34F139DD0A2F348FE4CEB"/>
    <w:rsid w:val="00543B6D"/>
  </w:style>
  <w:style w:type="paragraph" w:customStyle="1" w:styleId="9AD105C45EF24625B2385EDB9B01FABC">
    <w:name w:val="9AD105C45EF24625B2385EDB9B01FABC"/>
    <w:rsid w:val="00543B6D"/>
  </w:style>
  <w:style w:type="paragraph" w:customStyle="1" w:styleId="8B0B4A06A4AF468AA6AA981207831B19">
    <w:name w:val="8B0B4A06A4AF468AA6AA981207831B19"/>
    <w:rsid w:val="00543B6D"/>
  </w:style>
  <w:style w:type="paragraph" w:customStyle="1" w:styleId="A9993BE4E8DB414D998B605D5D5D5E6C">
    <w:name w:val="A9993BE4E8DB414D998B605D5D5D5E6C"/>
    <w:rsid w:val="00543B6D"/>
  </w:style>
  <w:style w:type="paragraph" w:customStyle="1" w:styleId="2C3A8511D3AC4F9CB5B9B708BEB89ECB">
    <w:name w:val="2C3A8511D3AC4F9CB5B9B708BEB89ECB"/>
    <w:rsid w:val="00543B6D"/>
  </w:style>
  <w:style w:type="paragraph" w:customStyle="1" w:styleId="87BE9074D1F94C7586E8DF1EA04259BA">
    <w:name w:val="87BE9074D1F94C7586E8DF1EA04259BA"/>
    <w:rsid w:val="00543B6D"/>
  </w:style>
  <w:style w:type="paragraph" w:customStyle="1" w:styleId="FC71A32477EC4268846B44094A57DA6F">
    <w:name w:val="FC71A32477EC4268846B44094A57DA6F"/>
    <w:rsid w:val="00543B6D"/>
  </w:style>
  <w:style w:type="paragraph" w:customStyle="1" w:styleId="3D9F1AFCD3F44F898C985ABEB07BC680">
    <w:name w:val="3D9F1AFCD3F44F898C985ABEB07BC680"/>
    <w:rsid w:val="00543B6D"/>
  </w:style>
  <w:style w:type="paragraph" w:customStyle="1" w:styleId="3694F25B4CCC469096C0481DAE1EC7FC">
    <w:name w:val="3694F25B4CCC469096C0481DAE1EC7FC"/>
    <w:rsid w:val="00543B6D"/>
  </w:style>
  <w:style w:type="paragraph" w:customStyle="1" w:styleId="9A5855323A5B44BEA107990E0A208F1E">
    <w:name w:val="9A5855323A5B44BEA107990E0A208F1E"/>
    <w:rsid w:val="00543B6D"/>
  </w:style>
  <w:style w:type="paragraph" w:customStyle="1" w:styleId="862E5946BAA5488EB0031A1AB2951045">
    <w:name w:val="862E5946BAA5488EB0031A1AB2951045"/>
    <w:rsid w:val="00543B6D"/>
  </w:style>
  <w:style w:type="paragraph" w:customStyle="1" w:styleId="E9F3BF4192404D5F8E95F2125F3E0D06">
    <w:name w:val="E9F3BF4192404D5F8E95F2125F3E0D06"/>
    <w:rsid w:val="00543B6D"/>
  </w:style>
  <w:style w:type="paragraph" w:customStyle="1" w:styleId="DD2EE1663680418EA4080A40D1234C0F">
    <w:name w:val="DD2EE1663680418EA4080A40D1234C0F"/>
    <w:rsid w:val="00543B6D"/>
  </w:style>
  <w:style w:type="paragraph" w:customStyle="1" w:styleId="093CAE92F9314A338E7D38721DFE5FF3">
    <w:name w:val="093CAE92F9314A338E7D38721DFE5FF3"/>
    <w:rsid w:val="00543B6D"/>
  </w:style>
  <w:style w:type="paragraph" w:customStyle="1" w:styleId="E8259992193B4B2A9F3648E40B949445">
    <w:name w:val="E8259992193B4B2A9F3648E40B949445"/>
    <w:rsid w:val="00543B6D"/>
  </w:style>
  <w:style w:type="paragraph" w:customStyle="1" w:styleId="20B256198FAA45989B22802FEEA466BF">
    <w:name w:val="20B256198FAA45989B22802FEEA466BF"/>
    <w:rsid w:val="00543B6D"/>
  </w:style>
  <w:style w:type="paragraph" w:customStyle="1" w:styleId="5E448D7F55F54FC6B65C519F7E1E791D">
    <w:name w:val="5E448D7F55F54FC6B65C519F7E1E791D"/>
    <w:rsid w:val="00543B6D"/>
  </w:style>
  <w:style w:type="paragraph" w:customStyle="1" w:styleId="6269A5BA9DBA414E8865C41F5514478B">
    <w:name w:val="6269A5BA9DBA414E8865C41F5514478B"/>
    <w:rsid w:val="00543B6D"/>
  </w:style>
  <w:style w:type="paragraph" w:customStyle="1" w:styleId="9DE593DCAAFD4C42B4E2F24FF4F55A35">
    <w:name w:val="9DE593DCAAFD4C42B4E2F24FF4F55A35"/>
    <w:rsid w:val="00543B6D"/>
  </w:style>
  <w:style w:type="paragraph" w:customStyle="1" w:styleId="D0BCDF0672EE42AC88939E0C3AF43278">
    <w:name w:val="D0BCDF0672EE42AC88939E0C3AF43278"/>
    <w:rsid w:val="00543B6D"/>
  </w:style>
  <w:style w:type="paragraph" w:customStyle="1" w:styleId="81C3F3597A714B4DA321F17AE416EEE0">
    <w:name w:val="81C3F3597A714B4DA321F17AE416EEE0"/>
    <w:rsid w:val="00543B6D"/>
  </w:style>
  <w:style w:type="paragraph" w:customStyle="1" w:styleId="9E8D17D5B968480CA669303022FB12DF">
    <w:name w:val="9E8D17D5B968480CA669303022FB12DF"/>
    <w:rsid w:val="00543B6D"/>
  </w:style>
  <w:style w:type="paragraph" w:customStyle="1" w:styleId="0A34A7FD7AD04385A348B3801234EA9D">
    <w:name w:val="0A34A7FD7AD04385A348B3801234EA9D"/>
    <w:rsid w:val="00543B6D"/>
  </w:style>
  <w:style w:type="paragraph" w:customStyle="1" w:styleId="89546C52EF7540F38196560D784F7EB1">
    <w:name w:val="89546C52EF7540F38196560D784F7EB1"/>
    <w:rsid w:val="00543B6D"/>
  </w:style>
  <w:style w:type="paragraph" w:customStyle="1" w:styleId="575A3E4DB351413382D15063204D52E0">
    <w:name w:val="575A3E4DB351413382D15063204D52E0"/>
    <w:rsid w:val="00543B6D"/>
  </w:style>
  <w:style w:type="paragraph" w:customStyle="1" w:styleId="BB08354A6E1A4C27931A312BF123F192">
    <w:name w:val="BB08354A6E1A4C27931A312BF123F192"/>
    <w:rsid w:val="00543B6D"/>
  </w:style>
  <w:style w:type="paragraph" w:customStyle="1" w:styleId="B9566E54C3D1427C8C537C38F67B5AD1">
    <w:name w:val="B9566E54C3D1427C8C537C38F67B5AD1"/>
    <w:rsid w:val="00543B6D"/>
  </w:style>
  <w:style w:type="paragraph" w:customStyle="1" w:styleId="B8D73D7AF41F490ABF7DAA2982A65FAC">
    <w:name w:val="B8D73D7AF41F490ABF7DAA2982A65FAC"/>
    <w:rsid w:val="00543B6D"/>
  </w:style>
  <w:style w:type="paragraph" w:customStyle="1" w:styleId="C6FC4F4D2D0A43A785F761F25C7B13EF">
    <w:name w:val="C6FC4F4D2D0A43A785F761F25C7B13EF"/>
    <w:rsid w:val="00543B6D"/>
  </w:style>
  <w:style w:type="paragraph" w:customStyle="1" w:styleId="FC310A2A73D947B9BFA484C33D6D1C21">
    <w:name w:val="FC310A2A73D947B9BFA484C33D6D1C21"/>
    <w:rsid w:val="00543B6D"/>
  </w:style>
  <w:style w:type="paragraph" w:customStyle="1" w:styleId="1CC332B56964403FAB31BB7E4FA79A9C">
    <w:name w:val="1CC332B56964403FAB31BB7E4FA79A9C"/>
    <w:rsid w:val="00543B6D"/>
  </w:style>
  <w:style w:type="paragraph" w:customStyle="1" w:styleId="D726059558CD43448289EAE953128C71">
    <w:name w:val="D726059558CD43448289EAE953128C71"/>
    <w:rsid w:val="00543B6D"/>
  </w:style>
  <w:style w:type="paragraph" w:customStyle="1" w:styleId="76CA774D358B4A239C6257E9241D6744">
    <w:name w:val="76CA774D358B4A239C6257E9241D6744"/>
    <w:rsid w:val="00543B6D"/>
  </w:style>
  <w:style w:type="paragraph" w:customStyle="1" w:styleId="C22A51155C1544A192D15C4D1BFFEE91">
    <w:name w:val="C22A51155C1544A192D15C4D1BFFEE91"/>
    <w:rsid w:val="00543B6D"/>
  </w:style>
  <w:style w:type="paragraph" w:customStyle="1" w:styleId="20E0F7C957CF402C8AD94223F56AE017">
    <w:name w:val="20E0F7C957CF402C8AD94223F56AE017"/>
    <w:rsid w:val="00543B6D"/>
  </w:style>
  <w:style w:type="paragraph" w:customStyle="1" w:styleId="028EB660EB724D338BF96F4E9D619D64">
    <w:name w:val="028EB660EB724D338BF96F4E9D619D64"/>
    <w:rsid w:val="00543B6D"/>
  </w:style>
  <w:style w:type="paragraph" w:customStyle="1" w:styleId="1E0A1F0513D64863A1FAB1E24C487D77">
    <w:name w:val="1E0A1F0513D64863A1FAB1E24C487D77"/>
    <w:rsid w:val="00543B6D"/>
  </w:style>
  <w:style w:type="paragraph" w:customStyle="1" w:styleId="450D5DD55485441F9C4243856F2E757E">
    <w:name w:val="450D5DD55485441F9C4243856F2E757E"/>
    <w:rsid w:val="00543B6D"/>
  </w:style>
  <w:style w:type="paragraph" w:customStyle="1" w:styleId="4628B507723944A58161442582014699">
    <w:name w:val="4628B507723944A58161442582014699"/>
    <w:rsid w:val="00543B6D"/>
  </w:style>
  <w:style w:type="paragraph" w:customStyle="1" w:styleId="C05EABF34EAD41DDBF2B00ADE7E78D06">
    <w:name w:val="C05EABF34EAD41DDBF2B00ADE7E78D06"/>
    <w:rsid w:val="00543B6D"/>
  </w:style>
  <w:style w:type="paragraph" w:customStyle="1" w:styleId="427F2A510E724905BBFC3A5D89F8287B">
    <w:name w:val="427F2A510E724905BBFC3A5D89F8287B"/>
    <w:rsid w:val="00543B6D"/>
  </w:style>
  <w:style w:type="paragraph" w:customStyle="1" w:styleId="7B105C1FA33C41C59ABCD824FE6574FA">
    <w:name w:val="7B105C1FA33C41C59ABCD824FE6574FA"/>
    <w:rsid w:val="00543B6D"/>
  </w:style>
  <w:style w:type="paragraph" w:customStyle="1" w:styleId="720F0CFE36984824BE40776AC5A6F43C">
    <w:name w:val="720F0CFE36984824BE40776AC5A6F43C"/>
    <w:rsid w:val="00543B6D"/>
  </w:style>
  <w:style w:type="paragraph" w:customStyle="1" w:styleId="3EFA30B0E77244B3897CECBABE9ACCCE">
    <w:name w:val="3EFA30B0E77244B3897CECBABE9ACCCE"/>
    <w:rsid w:val="00543B6D"/>
  </w:style>
  <w:style w:type="paragraph" w:customStyle="1" w:styleId="E3C96736308244A2AD88A4E2EEF12155">
    <w:name w:val="E3C96736308244A2AD88A4E2EEF12155"/>
    <w:rsid w:val="00543B6D"/>
  </w:style>
  <w:style w:type="paragraph" w:customStyle="1" w:styleId="20776F170ABE4D418BD16147863600DD">
    <w:name w:val="20776F170ABE4D418BD16147863600DD"/>
    <w:rsid w:val="00543B6D"/>
  </w:style>
  <w:style w:type="paragraph" w:customStyle="1" w:styleId="F0CEB82F6C47454B894E76E4243E6A0E">
    <w:name w:val="F0CEB82F6C47454B894E76E4243E6A0E"/>
    <w:rsid w:val="00543B6D"/>
  </w:style>
  <w:style w:type="paragraph" w:customStyle="1" w:styleId="A91EBBF7DC5B4670BCCE27853EBE7229">
    <w:name w:val="A91EBBF7DC5B4670BCCE27853EBE7229"/>
    <w:rsid w:val="00543B6D"/>
  </w:style>
  <w:style w:type="paragraph" w:customStyle="1" w:styleId="2990A85116EA41DA80FAC5734CF2A176">
    <w:name w:val="2990A85116EA41DA80FAC5734CF2A176"/>
    <w:rsid w:val="00543B6D"/>
  </w:style>
  <w:style w:type="paragraph" w:customStyle="1" w:styleId="79228C23507D45DD872A13B21543C2B7">
    <w:name w:val="79228C23507D45DD872A13B21543C2B7"/>
    <w:rsid w:val="00543B6D"/>
  </w:style>
  <w:style w:type="paragraph" w:customStyle="1" w:styleId="F23AADE1128E48DD8C11FC800EBEB9E4">
    <w:name w:val="F23AADE1128E48DD8C11FC800EBEB9E4"/>
    <w:rsid w:val="00543B6D"/>
  </w:style>
  <w:style w:type="paragraph" w:customStyle="1" w:styleId="747B2E37BF1B499587DD82E23D27D2A5">
    <w:name w:val="747B2E37BF1B499587DD82E23D27D2A5"/>
    <w:rsid w:val="00543B6D"/>
  </w:style>
  <w:style w:type="paragraph" w:customStyle="1" w:styleId="3365C39FF22B4C83AB6E133D55718244">
    <w:name w:val="3365C39FF22B4C83AB6E133D55718244"/>
    <w:rsid w:val="00543B6D"/>
  </w:style>
  <w:style w:type="paragraph" w:customStyle="1" w:styleId="B3D3569801794F0A83E67471EE68E91D">
    <w:name w:val="B3D3569801794F0A83E67471EE68E91D"/>
    <w:rsid w:val="00543B6D"/>
  </w:style>
  <w:style w:type="paragraph" w:customStyle="1" w:styleId="0BC760C7AB8F44BCA6365C21CC12CB4F">
    <w:name w:val="0BC760C7AB8F44BCA6365C21CC12CB4F"/>
    <w:rsid w:val="00543B6D"/>
  </w:style>
  <w:style w:type="paragraph" w:customStyle="1" w:styleId="A86F44BF8DA04FB4A5BC5F61800EF9A2">
    <w:name w:val="A86F44BF8DA04FB4A5BC5F61800EF9A2"/>
    <w:rsid w:val="00543B6D"/>
  </w:style>
  <w:style w:type="paragraph" w:customStyle="1" w:styleId="04AC959BA29345EFA6417BD0C2A7383B">
    <w:name w:val="04AC959BA29345EFA6417BD0C2A7383B"/>
    <w:rsid w:val="00543B6D"/>
  </w:style>
  <w:style w:type="paragraph" w:customStyle="1" w:styleId="B56BECEA762F45E782554E67EEA5F1A4">
    <w:name w:val="B56BECEA762F45E782554E67EEA5F1A4"/>
    <w:rsid w:val="00543B6D"/>
  </w:style>
  <w:style w:type="paragraph" w:customStyle="1" w:styleId="3B21C56805AD4F2DB9C3534E2A60F07D">
    <w:name w:val="3B21C56805AD4F2DB9C3534E2A60F07D"/>
    <w:rsid w:val="00543B6D"/>
  </w:style>
  <w:style w:type="paragraph" w:customStyle="1" w:styleId="52302B95DC7741B1B3F224F7EEF9B1D4">
    <w:name w:val="52302B95DC7741B1B3F224F7EEF9B1D4"/>
    <w:rsid w:val="00543B6D"/>
  </w:style>
  <w:style w:type="paragraph" w:customStyle="1" w:styleId="BC7D34DB669649949578E5EA22E9B5F6">
    <w:name w:val="BC7D34DB669649949578E5EA22E9B5F6"/>
    <w:rsid w:val="00543B6D"/>
  </w:style>
  <w:style w:type="paragraph" w:customStyle="1" w:styleId="5CBC1D915D504EE5A2CF81A6C01E353F">
    <w:name w:val="5CBC1D915D504EE5A2CF81A6C01E353F"/>
    <w:rsid w:val="00543B6D"/>
  </w:style>
  <w:style w:type="paragraph" w:customStyle="1" w:styleId="FFBED6D4174447EB9DF14A9E2C048076">
    <w:name w:val="FFBED6D4174447EB9DF14A9E2C048076"/>
    <w:rsid w:val="00543B6D"/>
  </w:style>
  <w:style w:type="paragraph" w:customStyle="1" w:styleId="7BA672BD28254D92B5E87863648D87DF">
    <w:name w:val="7BA672BD28254D92B5E87863648D87DF"/>
    <w:rsid w:val="00543B6D"/>
  </w:style>
  <w:style w:type="paragraph" w:customStyle="1" w:styleId="C821D42726C84F51BCCDB3F2AB05721B">
    <w:name w:val="C821D42726C84F51BCCDB3F2AB05721B"/>
    <w:rsid w:val="00543B6D"/>
  </w:style>
  <w:style w:type="paragraph" w:customStyle="1" w:styleId="2CD9FE5AD8CF4749B70BA81B20C9E676">
    <w:name w:val="2CD9FE5AD8CF4749B70BA81B20C9E676"/>
    <w:rsid w:val="00543B6D"/>
  </w:style>
  <w:style w:type="paragraph" w:customStyle="1" w:styleId="188FF46056F748E380D46A347FFB0BB9">
    <w:name w:val="188FF46056F748E380D46A347FFB0BB9"/>
    <w:rsid w:val="00543B6D"/>
  </w:style>
  <w:style w:type="paragraph" w:customStyle="1" w:styleId="14C555CFAC9748F1AD8B2908A13BA8C0">
    <w:name w:val="14C555CFAC9748F1AD8B2908A13BA8C0"/>
    <w:rsid w:val="00543B6D"/>
  </w:style>
  <w:style w:type="paragraph" w:customStyle="1" w:styleId="7D01B32116754527BD845F427D15E5F4">
    <w:name w:val="7D01B32116754527BD845F427D15E5F4"/>
    <w:rsid w:val="00543B6D"/>
  </w:style>
  <w:style w:type="paragraph" w:customStyle="1" w:styleId="CADD30C778EC43C4A2437BD361E30901">
    <w:name w:val="CADD30C778EC43C4A2437BD361E30901"/>
    <w:rsid w:val="00543B6D"/>
  </w:style>
  <w:style w:type="paragraph" w:customStyle="1" w:styleId="37E194FE60BB4A97BAA3B4B17B8D07A3">
    <w:name w:val="37E194FE60BB4A97BAA3B4B17B8D07A3"/>
    <w:rsid w:val="00543B6D"/>
  </w:style>
  <w:style w:type="paragraph" w:customStyle="1" w:styleId="D3C7089B9F4942B0A34739E4CBFD728E">
    <w:name w:val="D3C7089B9F4942B0A34739E4CBFD728E"/>
    <w:rsid w:val="00543B6D"/>
  </w:style>
  <w:style w:type="paragraph" w:customStyle="1" w:styleId="917FDE95018844A195D12A373BF27016">
    <w:name w:val="917FDE95018844A195D12A373BF27016"/>
    <w:rsid w:val="00543B6D"/>
  </w:style>
  <w:style w:type="paragraph" w:customStyle="1" w:styleId="4DDE3886DE5D4F47A035103E3E421DF6">
    <w:name w:val="4DDE3886DE5D4F47A035103E3E421DF6"/>
    <w:rsid w:val="00543B6D"/>
  </w:style>
  <w:style w:type="paragraph" w:customStyle="1" w:styleId="14676253000848359350E39BF1EA4C34">
    <w:name w:val="14676253000848359350E39BF1EA4C34"/>
    <w:rsid w:val="00543B6D"/>
  </w:style>
  <w:style w:type="paragraph" w:customStyle="1" w:styleId="07492F26EA4F4651AF398356A7DF4EAD">
    <w:name w:val="07492F26EA4F4651AF398356A7DF4EAD"/>
    <w:rsid w:val="00543B6D"/>
  </w:style>
  <w:style w:type="paragraph" w:customStyle="1" w:styleId="701D664D86E943A5A5832D14D6138A0C">
    <w:name w:val="701D664D86E943A5A5832D14D6138A0C"/>
    <w:rsid w:val="00543B6D"/>
  </w:style>
  <w:style w:type="paragraph" w:customStyle="1" w:styleId="61029B6F764248C2A7BC0613B8018355">
    <w:name w:val="61029B6F764248C2A7BC0613B8018355"/>
    <w:rsid w:val="00543B6D"/>
  </w:style>
  <w:style w:type="paragraph" w:customStyle="1" w:styleId="D79B2EFC645A4B6A93AE97C7D411E2E1">
    <w:name w:val="D79B2EFC645A4B6A93AE97C7D411E2E1"/>
    <w:rsid w:val="00543B6D"/>
  </w:style>
  <w:style w:type="paragraph" w:customStyle="1" w:styleId="49FB61DE1F91459EB4399172B9770957">
    <w:name w:val="49FB61DE1F91459EB4399172B9770957"/>
    <w:rsid w:val="00543B6D"/>
  </w:style>
  <w:style w:type="paragraph" w:customStyle="1" w:styleId="78357A6C3CD34031A1D81784EDC2E3B2">
    <w:name w:val="78357A6C3CD34031A1D81784EDC2E3B2"/>
    <w:rsid w:val="00543B6D"/>
  </w:style>
  <w:style w:type="paragraph" w:customStyle="1" w:styleId="1292B5B49EEB4C2B93DFE0799543A788">
    <w:name w:val="1292B5B49EEB4C2B93DFE0799543A788"/>
    <w:rsid w:val="00543B6D"/>
  </w:style>
  <w:style w:type="paragraph" w:customStyle="1" w:styleId="8C5F5A3E991345D49203273352858F78">
    <w:name w:val="8C5F5A3E991345D49203273352858F78"/>
    <w:rsid w:val="00543B6D"/>
  </w:style>
  <w:style w:type="paragraph" w:customStyle="1" w:styleId="2AFBE104E2BC43899C50B7D7930D5D2C">
    <w:name w:val="2AFBE104E2BC43899C50B7D7930D5D2C"/>
    <w:rsid w:val="00543B6D"/>
  </w:style>
  <w:style w:type="paragraph" w:customStyle="1" w:styleId="37CECA8949FC4C5B8516A10E39C92726">
    <w:name w:val="37CECA8949FC4C5B8516A10E39C92726"/>
    <w:rsid w:val="00543B6D"/>
  </w:style>
  <w:style w:type="paragraph" w:customStyle="1" w:styleId="6836240013B744819E0BFC2DF4BC3B54">
    <w:name w:val="6836240013B744819E0BFC2DF4BC3B54"/>
    <w:rsid w:val="00543B6D"/>
  </w:style>
  <w:style w:type="paragraph" w:customStyle="1" w:styleId="3A6586B0EDB045219366DBE2D0E47AB4">
    <w:name w:val="3A6586B0EDB045219366DBE2D0E47AB4"/>
    <w:rsid w:val="00543B6D"/>
  </w:style>
  <w:style w:type="paragraph" w:customStyle="1" w:styleId="F901751673FF440C8FE6B5FE764327CA">
    <w:name w:val="F901751673FF440C8FE6B5FE764327CA"/>
    <w:rsid w:val="00543B6D"/>
  </w:style>
  <w:style w:type="paragraph" w:customStyle="1" w:styleId="9EB803856DA14E62B5CDA13BE1E6B02F">
    <w:name w:val="9EB803856DA14E62B5CDA13BE1E6B02F"/>
    <w:rsid w:val="00543B6D"/>
  </w:style>
  <w:style w:type="paragraph" w:customStyle="1" w:styleId="CCD3A2808AE64CD59E354B13A4E53658">
    <w:name w:val="CCD3A2808AE64CD59E354B13A4E53658"/>
    <w:rsid w:val="00543B6D"/>
  </w:style>
  <w:style w:type="paragraph" w:customStyle="1" w:styleId="BCAF0F4F6BAF440BA6A1DB932C1755BD">
    <w:name w:val="BCAF0F4F6BAF440BA6A1DB932C1755BD"/>
    <w:rsid w:val="00543B6D"/>
  </w:style>
  <w:style w:type="paragraph" w:customStyle="1" w:styleId="EE0B66E5707A419BAF65432C2D322DCC">
    <w:name w:val="EE0B66E5707A419BAF65432C2D322DCC"/>
    <w:rsid w:val="00543B6D"/>
  </w:style>
  <w:style w:type="paragraph" w:customStyle="1" w:styleId="0B2A4B2B1B574271AC467E6451354151">
    <w:name w:val="0B2A4B2B1B574271AC467E6451354151"/>
    <w:rsid w:val="00543B6D"/>
  </w:style>
  <w:style w:type="paragraph" w:customStyle="1" w:styleId="56057158B6FC44918CDB59EF348434C2">
    <w:name w:val="56057158B6FC44918CDB59EF348434C2"/>
    <w:rsid w:val="00543B6D"/>
  </w:style>
  <w:style w:type="paragraph" w:customStyle="1" w:styleId="03AB4E3CBEF64FA8B110B1478706C0DC">
    <w:name w:val="03AB4E3CBEF64FA8B110B1478706C0DC"/>
    <w:rsid w:val="00543B6D"/>
  </w:style>
  <w:style w:type="paragraph" w:customStyle="1" w:styleId="6E42B71B860A4F89AC2952CC242B68E9">
    <w:name w:val="6E42B71B860A4F89AC2952CC242B68E9"/>
    <w:rsid w:val="00543B6D"/>
  </w:style>
  <w:style w:type="paragraph" w:customStyle="1" w:styleId="C06099A48FF943D5B7431630FA2DD688">
    <w:name w:val="C06099A48FF943D5B7431630FA2DD688"/>
    <w:rsid w:val="00543B6D"/>
  </w:style>
  <w:style w:type="paragraph" w:customStyle="1" w:styleId="CF96B0FC31FA4BDEA77C8DDD0AAB145B">
    <w:name w:val="CF96B0FC31FA4BDEA77C8DDD0AAB145B"/>
    <w:rsid w:val="00543B6D"/>
  </w:style>
  <w:style w:type="paragraph" w:customStyle="1" w:styleId="E806DF93E71B42729D7285124498790C">
    <w:name w:val="E806DF93E71B42729D7285124498790C"/>
    <w:rsid w:val="00543B6D"/>
  </w:style>
  <w:style w:type="paragraph" w:customStyle="1" w:styleId="FA4691CDF5F14BCB805AE6489FBD0588">
    <w:name w:val="FA4691CDF5F14BCB805AE6489FBD0588"/>
    <w:rsid w:val="00543B6D"/>
  </w:style>
  <w:style w:type="paragraph" w:customStyle="1" w:styleId="9DD6E06303D0444F90ADBC11DD487336">
    <w:name w:val="9DD6E06303D0444F90ADBC11DD487336"/>
    <w:rsid w:val="00543B6D"/>
  </w:style>
  <w:style w:type="paragraph" w:customStyle="1" w:styleId="EB3194B0949448E5B6A859378B3A52AF">
    <w:name w:val="EB3194B0949448E5B6A859378B3A52AF"/>
    <w:rsid w:val="00543B6D"/>
  </w:style>
  <w:style w:type="paragraph" w:customStyle="1" w:styleId="196F04B66E8649F29AED028DE544ED3A">
    <w:name w:val="196F04B66E8649F29AED028DE544ED3A"/>
    <w:rsid w:val="00543B6D"/>
  </w:style>
  <w:style w:type="paragraph" w:customStyle="1" w:styleId="497E95DFADB64CFE9478C41E09293925">
    <w:name w:val="497E95DFADB64CFE9478C41E09293925"/>
    <w:rsid w:val="00543B6D"/>
  </w:style>
  <w:style w:type="paragraph" w:customStyle="1" w:styleId="8DA078CCF5A94A2295E101CF42135F76">
    <w:name w:val="8DA078CCF5A94A2295E101CF42135F76"/>
    <w:rsid w:val="00543B6D"/>
  </w:style>
  <w:style w:type="paragraph" w:customStyle="1" w:styleId="9D8A9C4EC84343DE8A43099BB36DBD3E">
    <w:name w:val="9D8A9C4EC84343DE8A43099BB36DBD3E"/>
    <w:rsid w:val="00543B6D"/>
  </w:style>
  <w:style w:type="paragraph" w:customStyle="1" w:styleId="DCCE4CA53421421D8A5F58FFC97472F1">
    <w:name w:val="DCCE4CA53421421D8A5F58FFC97472F1"/>
    <w:rsid w:val="00543B6D"/>
  </w:style>
  <w:style w:type="paragraph" w:customStyle="1" w:styleId="A8C2BF15C1044A16A728CF654AE777E2">
    <w:name w:val="A8C2BF15C1044A16A728CF654AE777E2"/>
    <w:rsid w:val="00543B6D"/>
  </w:style>
  <w:style w:type="paragraph" w:customStyle="1" w:styleId="40CAF17C5DD8487490DF0D62A816FA82">
    <w:name w:val="40CAF17C5DD8487490DF0D62A816FA82"/>
    <w:rsid w:val="00543B6D"/>
  </w:style>
  <w:style w:type="paragraph" w:customStyle="1" w:styleId="8856A9E684954360BD69BC3273422AD5">
    <w:name w:val="8856A9E684954360BD69BC3273422AD5"/>
    <w:rsid w:val="00543B6D"/>
  </w:style>
  <w:style w:type="paragraph" w:customStyle="1" w:styleId="459E14F7B5AF4FD293F370D4553234D4">
    <w:name w:val="459E14F7B5AF4FD293F370D4553234D4"/>
    <w:rsid w:val="00543B6D"/>
  </w:style>
  <w:style w:type="paragraph" w:customStyle="1" w:styleId="CEF4E917E5574E14B0E3CCE8DF75E759">
    <w:name w:val="CEF4E917E5574E14B0E3CCE8DF75E759"/>
    <w:rsid w:val="00543B6D"/>
  </w:style>
  <w:style w:type="paragraph" w:customStyle="1" w:styleId="AACC815536254E0FBE4DEA092A5EFB8C">
    <w:name w:val="AACC815536254E0FBE4DEA092A5EFB8C"/>
    <w:rsid w:val="00543B6D"/>
  </w:style>
  <w:style w:type="paragraph" w:customStyle="1" w:styleId="DCA5D5DBB5F94183956E97CD55AB7051">
    <w:name w:val="DCA5D5DBB5F94183956E97CD55AB7051"/>
    <w:rsid w:val="00543B6D"/>
  </w:style>
  <w:style w:type="paragraph" w:customStyle="1" w:styleId="26C5745A0BC04E5CAA2961CF645CC903">
    <w:name w:val="26C5745A0BC04E5CAA2961CF645CC903"/>
    <w:rsid w:val="00543B6D"/>
  </w:style>
  <w:style w:type="paragraph" w:customStyle="1" w:styleId="D10285D01E0142FF950DB29396766EBC">
    <w:name w:val="D10285D01E0142FF950DB29396766EBC"/>
    <w:rsid w:val="00543B6D"/>
  </w:style>
  <w:style w:type="paragraph" w:customStyle="1" w:styleId="9602F3DA1F234435AC5C9C32146A88A3">
    <w:name w:val="9602F3DA1F234435AC5C9C32146A88A3"/>
    <w:rsid w:val="00543B6D"/>
  </w:style>
  <w:style w:type="paragraph" w:customStyle="1" w:styleId="78D6E999C0B74BC9A26EC76A80AD948B">
    <w:name w:val="78D6E999C0B74BC9A26EC76A80AD948B"/>
    <w:rsid w:val="00543B6D"/>
  </w:style>
  <w:style w:type="paragraph" w:customStyle="1" w:styleId="4E779E389DF140E48DF98CD3E3B6687C">
    <w:name w:val="4E779E389DF140E48DF98CD3E3B6687C"/>
    <w:rsid w:val="00543B6D"/>
  </w:style>
  <w:style w:type="paragraph" w:customStyle="1" w:styleId="CEAFFCB2762F49589B07DF660A5A5980">
    <w:name w:val="CEAFFCB2762F49589B07DF660A5A5980"/>
    <w:rsid w:val="00543B6D"/>
  </w:style>
  <w:style w:type="paragraph" w:customStyle="1" w:styleId="DFD8D7C602E04B04B6B7F6AA254952C7">
    <w:name w:val="DFD8D7C602E04B04B6B7F6AA254952C7"/>
    <w:rsid w:val="00543B6D"/>
  </w:style>
  <w:style w:type="paragraph" w:customStyle="1" w:styleId="927081EE495148748856B583D8333D46">
    <w:name w:val="927081EE495148748856B583D8333D46"/>
    <w:rsid w:val="00543B6D"/>
  </w:style>
  <w:style w:type="paragraph" w:customStyle="1" w:styleId="D9B617932FE04FCE99D3AF36664AE4D4">
    <w:name w:val="D9B617932FE04FCE99D3AF36664AE4D4"/>
    <w:rsid w:val="00543B6D"/>
  </w:style>
  <w:style w:type="paragraph" w:customStyle="1" w:styleId="189B92DE4C074086BC1E9EB50F0D4AA3">
    <w:name w:val="189B92DE4C074086BC1E9EB50F0D4AA3"/>
    <w:rsid w:val="00543B6D"/>
  </w:style>
  <w:style w:type="paragraph" w:customStyle="1" w:styleId="D2DD33F82A854DEBACC0C65856A98B94">
    <w:name w:val="D2DD33F82A854DEBACC0C65856A98B94"/>
    <w:rsid w:val="00543B6D"/>
  </w:style>
  <w:style w:type="paragraph" w:customStyle="1" w:styleId="F1B4464ADF48453CBD332B7BEEF649E4">
    <w:name w:val="F1B4464ADF48453CBD332B7BEEF649E4"/>
    <w:rsid w:val="00543B6D"/>
  </w:style>
  <w:style w:type="paragraph" w:customStyle="1" w:styleId="0481C3920F9C4C3596E12B55D6505766">
    <w:name w:val="0481C3920F9C4C3596E12B55D6505766"/>
    <w:rsid w:val="00543B6D"/>
  </w:style>
  <w:style w:type="paragraph" w:customStyle="1" w:styleId="F178F5B758A847AE9B222453E855DBA1">
    <w:name w:val="F178F5B758A847AE9B222453E855DBA1"/>
    <w:rsid w:val="00543B6D"/>
  </w:style>
  <w:style w:type="paragraph" w:customStyle="1" w:styleId="E6EDAEAF702F442AB2A1A555F19E5ADB">
    <w:name w:val="E6EDAEAF702F442AB2A1A555F19E5ADB"/>
    <w:rsid w:val="00543B6D"/>
  </w:style>
  <w:style w:type="paragraph" w:customStyle="1" w:styleId="B80EFF6C8616449DAB667AD56E8DAD48">
    <w:name w:val="B80EFF6C8616449DAB667AD56E8DAD48"/>
    <w:rsid w:val="00543B6D"/>
  </w:style>
  <w:style w:type="paragraph" w:customStyle="1" w:styleId="4D11052F2E454482B47F1B7FE75C663B">
    <w:name w:val="4D11052F2E454482B47F1B7FE75C663B"/>
    <w:rsid w:val="00543B6D"/>
  </w:style>
  <w:style w:type="paragraph" w:customStyle="1" w:styleId="E62A5F627A7143488CF51B6C6E698CF1">
    <w:name w:val="E62A5F627A7143488CF51B6C6E698CF1"/>
    <w:rsid w:val="00543B6D"/>
  </w:style>
  <w:style w:type="paragraph" w:customStyle="1" w:styleId="ECDC626CA12845218AA6EF69292D2374">
    <w:name w:val="ECDC626CA12845218AA6EF69292D2374"/>
    <w:rsid w:val="00543B6D"/>
  </w:style>
  <w:style w:type="paragraph" w:customStyle="1" w:styleId="8CE91565A7A84E1093DFBF526386AB27">
    <w:name w:val="8CE91565A7A84E1093DFBF526386AB27"/>
    <w:rsid w:val="00543B6D"/>
  </w:style>
  <w:style w:type="paragraph" w:customStyle="1" w:styleId="FF3DB4CAE1354F98BE6ECB7FD7661115">
    <w:name w:val="FF3DB4CAE1354F98BE6ECB7FD7661115"/>
    <w:rsid w:val="00543B6D"/>
  </w:style>
  <w:style w:type="paragraph" w:customStyle="1" w:styleId="4ABC0A3042BB4F65A180B376989B42FE">
    <w:name w:val="4ABC0A3042BB4F65A180B376989B42FE"/>
    <w:rsid w:val="00543B6D"/>
  </w:style>
  <w:style w:type="paragraph" w:customStyle="1" w:styleId="7132E2B4ED7D4FD6806AAFE41C05847F">
    <w:name w:val="7132E2B4ED7D4FD6806AAFE41C05847F"/>
    <w:rsid w:val="00543B6D"/>
  </w:style>
  <w:style w:type="paragraph" w:customStyle="1" w:styleId="C79CB12ADA9C4CA9B1EE5E614E2EA4E4">
    <w:name w:val="C79CB12ADA9C4CA9B1EE5E614E2EA4E4"/>
    <w:rsid w:val="00543B6D"/>
  </w:style>
  <w:style w:type="paragraph" w:customStyle="1" w:styleId="33E3B24F687747B9BEA9BECE025DD13F">
    <w:name w:val="33E3B24F687747B9BEA9BECE025DD13F"/>
    <w:rsid w:val="00543B6D"/>
  </w:style>
  <w:style w:type="paragraph" w:customStyle="1" w:styleId="67DFB645DC114580A3FC834B0922DD5C">
    <w:name w:val="67DFB645DC114580A3FC834B0922DD5C"/>
    <w:rsid w:val="00543B6D"/>
  </w:style>
  <w:style w:type="paragraph" w:customStyle="1" w:styleId="35586691E7994CC2ABD8483AB9BF14F7">
    <w:name w:val="35586691E7994CC2ABD8483AB9BF14F7"/>
    <w:rsid w:val="00543B6D"/>
  </w:style>
  <w:style w:type="paragraph" w:customStyle="1" w:styleId="51FE72A928AE476B8A6B945FBDB29D15">
    <w:name w:val="51FE72A928AE476B8A6B945FBDB29D15"/>
    <w:rsid w:val="00543B6D"/>
  </w:style>
  <w:style w:type="paragraph" w:customStyle="1" w:styleId="70CBA75511784658810970846351BF0E">
    <w:name w:val="70CBA75511784658810970846351BF0E"/>
    <w:rsid w:val="00543B6D"/>
  </w:style>
  <w:style w:type="paragraph" w:customStyle="1" w:styleId="D0FCB0C5406D49298E7443258A8ACBDC">
    <w:name w:val="D0FCB0C5406D49298E7443258A8ACBDC"/>
    <w:rsid w:val="00543B6D"/>
  </w:style>
  <w:style w:type="paragraph" w:customStyle="1" w:styleId="B55ED0F58F644612B7A17E8D08352A57">
    <w:name w:val="B55ED0F58F644612B7A17E8D08352A57"/>
    <w:rsid w:val="00543B6D"/>
  </w:style>
  <w:style w:type="paragraph" w:customStyle="1" w:styleId="5CE14FDEC91643E883C1E711BD3E877F">
    <w:name w:val="5CE14FDEC91643E883C1E711BD3E877F"/>
    <w:rsid w:val="00543B6D"/>
  </w:style>
  <w:style w:type="paragraph" w:customStyle="1" w:styleId="B115422EFA664F2AB93F9624CACA68E7">
    <w:name w:val="B115422EFA664F2AB93F9624CACA68E7"/>
    <w:rsid w:val="00543B6D"/>
  </w:style>
  <w:style w:type="paragraph" w:customStyle="1" w:styleId="0A892F2D828D4EC787281A79B1303F01">
    <w:name w:val="0A892F2D828D4EC787281A79B1303F01"/>
    <w:rsid w:val="00543B6D"/>
  </w:style>
  <w:style w:type="paragraph" w:customStyle="1" w:styleId="05C50A14AEAB4E68A617555EF8121545">
    <w:name w:val="05C50A14AEAB4E68A617555EF8121545"/>
    <w:rsid w:val="00543B6D"/>
  </w:style>
  <w:style w:type="paragraph" w:customStyle="1" w:styleId="15F977BDBB724FB4B1797C5BCA4D710F">
    <w:name w:val="15F977BDBB724FB4B1797C5BCA4D710F"/>
    <w:rsid w:val="00543B6D"/>
  </w:style>
  <w:style w:type="paragraph" w:customStyle="1" w:styleId="51CD5C1347C54F9A92A1E32D6B2C3BE0">
    <w:name w:val="51CD5C1347C54F9A92A1E32D6B2C3BE0"/>
    <w:rsid w:val="00543B6D"/>
  </w:style>
  <w:style w:type="paragraph" w:customStyle="1" w:styleId="658CB85452FB49F3B8F8AF75921E06DC">
    <w:name w:val="658CB85452FB49F3B8F8AF75921E06DC"/>
    <w:rsid w:val="00543B6D"/>
  </w:style>
  <w:style w:type="paragraph" w:customStyle="1" w:styleId="FD74C3D89D0A47BB999D90CBA7C96C1A">
    <w:name w:val="FD74C3D89D0A47BB999D90CBA7C96C1A"/>
    <w:rsid w:val="00543B6D"/>
  </w:style>
  <w:style w:type="paragraph" w:customStyle="1" w:styleId="626A29061F2D4748A33643E81B07E917">
    <w:name w:val="626A29061F2D4748A33643E81B07E917"/>
    <w:rsid w:val="00543B6D"/>
  </w:style>
  <w:style w:type="paragraph" w:customStyle="1" w:styleId="F0BD8A0FCBBE4689AEAD72CC252FAE0E">
    <w:name w:val="F0BD8A0FCBBE4689AEAD72CC252FAE0E"/>
    <w:rsid w:val="00543B6D"/>
  </w:style>
  <w:style w:type="paragraph" w:customStyle="1" w:styleId="E606EF9D3D804030BC4260CD53531524">
    <w:name w:val="E606EF9D3D804030BC4260CD53531524"/>
    <w:rsid w:val="00543B6D"/>
  </w:style>
  <w:style w:type="paragraph" w:customStyle="1" w:styleId="D06FEC4EB84A4EB4B86F66F6CBD0A31C">
    <w:name w:val="D06FEC4EB84A4EB4B86F66F6CBD0A31C"/>
    <w:rsid w:val="00543B6D"/>
  </w:style>
  <w:style w:type="paragraph" w:customStyle="1" w:styleId="2197EC1758AF43B4998721F1617999CD">
    <w:name w:val="2197EC1758AF43B4998721F1617999CD"/>
    <w:rsid w:val="00543B6D"/>
  </w:style>
  <w:style w:type="paragraph" w:customStyle="1" w:styleId="74013A281E614B46B82EAF31AC63CE33">
    <w:name w:val="74013A281E614B46B82EAF31AC63CE33"/>
    <w:rsid w:val="00543B6D"/>
  </w:style>
  <w:style w:type="paragraph" w:customStyle="1" w:styleId="CA01E379E3484A46B728069AB58CB3EA">
    <w:name w:val="CA01E379E3484A46B728069AB58CB3EA"/>
    <w:rsid w:val="00543B6D"/>
  </w:style>
  <w:style w:type="paragraph" w:customStyle="1" w:styleId="11BEBE5991144405ACE5DDCEAAF0602C">
    <w:name w:val="11BEBE5991144405ACE5DDCEAAF0602C"/>
    <w:rsid w:val="00543B6D"/>
  </w:style>
  <w:style w:type="paragraph" w:customStyle="1" w:styleId="60F833318C5B4341B93379EB54587816">
    <w:name w:val="60F833318C5B4341B93379EB54587816"/>
    <w:rsid w:val="00543B6D"/>
  </w:style>
  <w:style w:type="paragraph" w:customStyle="1" w:styleId="5E5AC745D164496680AC16CFC1320AFA">
    <w:name w:val="5E5AC745D164496680AC16CFC1320AFA"/>
    <w:rsid w:val="00543B6D"/>
  </w:style>
  <w:style w:type="paragraph" w:customStyle="1" w:styleId="0233F1D8E35E4E10830FE2DE77D2B8A5">
    <w:name w:val="0233F1D8E35E4E10830FE2DE77D2B8A5"/>
    <w:rsid w:val="00543B6D"/>
  </w:style>
  <w:style w:type="paragraph" w:customStyle="1" w:styleId="04CB54406A5D499A82D7AA041B61CC1E">
    <w:name w:val="04CB54406A5D499A82D7AA041B61CC1E"/>
    <w:rsid w:val="00543B6D"/>
  </w:style>
  <w:style w:type="paragraph" w:customStyle="1" w:styleId="890D46C5E48D4E0FB6D5164392B690F8">
    <w:name w:val="890D46C5E48D4E0FB6D5164392B690F8"/>
    <w:rsid w:val="00543B6D"/>
  </w:style>
  <w:style w:type="paragraph" w:customStyle="1" w:styleId="12A0F9419C3643ADBF126F75E1E301D1">
    <w:name w:val="12A0F9419C3643ADBF126F75E1E301D1"/>
    <w:rsid w:val="00543B6D"/>
  </w:style>
  <w:style w:type="paragraph" w:customStyle="1" w:styleId="3660D0DDD19446D4B716E2BCDC33D07C">
    <w:name w:val="3660D0DDD19446D4B716E2BCDC33D07C"/>
    <w:rsid w:val="00543B6D"/>
  </w:style>
  <w:style w:type="paragraph" w:customStyle="1" w:styleId="1F8BF0F31E82452C9C2AC1BE9C0E4C26">
    <w:name w:val="1F8BF0F31E82452C9C2AC1BE9C0E4C26"/>
    <w:rsid w:val="00543B6D"/>
  </w:style>
  <w:style w:type="paragraph" w:customStyle="1" w:styleId="25AAA80C67E0427BAB564F1B6C34E7E0">
    <w:name w:val="25AAA80C67E0427BAB564F1B6C34E7E0"/>
    <w:rsid w:val="00543B6D"/>
  </w:style>
  <w:style w:type="paragraph" w:customStyle="1" w:styleId="5CF5750B736244D0ACFDE31F44EF2866">
    <w:name w:val="5CF5750B736244D0ACFDE31F44EF2866"/>
    <w:rsid w:val="00543B6D"/>
  </w:style>
  <w:style w:type="paragraph" w:customStyle="1" w:styleId="CEA7D3064455411B80BC03C0DE79235D">
    <w:name w:val="CEA7D3064455411B80BC03C0DE79235D"/>
    <w:rsid w:val="00543B6D"/>
  </w:style>
  <w:style w:type="paragraph" w:customStyle="1" w:styleId="5AB9D5B5C1E74EB2B02F751DA85A7720">
    <w:name w:val="5AB9D5B5C1E74EB2B02F751DA85A7720"/>
    <w:rsid w:val="00543B6D"/>
  </w:style>
  <w:style w:type="paragraph" w:customStyle="1" w:styleId="C079E35B76494D48AD561AE99B9B676A">
    <w:name w:val="C079E35B76494D48AD561AE99B9B676A"/>
    <w:rsid w:val="00543B6D"/>
  </w:style>
  <w:style w:type="paragraph" w:customStyle="1" w:styleId="26111466D2B7443A8F37E3A3B13BE9C3">
    <w:name w:val="26111466D2B7443A8F37E3A3B13BE9C3"/>
    <w:rsid w:val="00543B6D"/>
  </w:style>
  <w:style w:type="paragraph" w:customStyle="1" w:styleId="B9231A3C07604A26A15BC2251218C5B6">
    <w:name w:val="B9231A3C07604A26A15BC2251218C5B6"/>
    <w:rsid w:val="00543B6D"/>
  </w:style>
  <w:style w:type="paragraph" w:customStyle="1" w:styleId="790992AE28FC4EDAB7875772C3298B3F">
    <w:name w:val="790992AE28FC4EDAB7875772C3298B3F"/>
    <w:rsid w:val="00543B6D"/>
  </w:style>
  <w:style w:type="paragraph" w:customStyle="1" w:styleId="7BA79F3B760340759D4BD5D125F66739">
    <w:name w:val="7BA79F3B760340759D4BD5D125F66739"/>
    <w:rsid w:val="00543B6D"/>
  </w:style>
  <w:style w:type="paragraph" w:customStyle="1" w:styleId="88C59B9D12CF4D88A9E386F2FB8F6003">
    <w:name w:val="88C59B9D12CF4D88A9E386F2FB8F6003"/>
    <w:rsid w:val="00543B6D"/>
  </w:style>
  <w:style w:type="paragraph" w:customStyle="1" w:styleId="91B1A0DA486F4693A5B16C2509A3CBCE">
    <w:name w:val="91B1A0DA486F4693A5B16C2509A3CBCE"/>
    <w:rsid w:val="00543B6D"/>
  </w:style>
  <w:style w:type="paragraph" w:customStyle="1" w:styleId="631529732D4147D98FA58FE939BCF85D">
    <w:name w:val="631529732D4147D98FA58FE939BCF85D"/>
    <w:rsid w:val="00543B6D"/>
  </w:style>
  <w:style w:type="paragraph" w:customStyle="1" w:styleId="CFD8BCCA051A4C218DA5C38A09F7F4F3">
    <w:name w:val="CFD8BCCA051A4C218DA5C38A09F7F4F3"/>
    <w:rsid w:val="00543B6D"/>
  </w:style>
  <w:style w:type="paragraph" w:customStyle="1" w:styleId="AE9A0237560C4AA495849696CB51E2B3">
    <w:name w:val="AE9A0237560C4AA495849696CB51E2B3"/>
    <w:rsid w:val="00543B6D"/>
  </w:style>
  <w:style w:type="paragraph" w:customStyle="1" w:styleId="F70F0AA389924855BE2F3E646CB752C2">
    <w:name w:val="F70F0AA389924855BE2F3E646CB752C2"/>
    <w:rsid w:val="00543B6D"/>
  </w:style>
  <w:style w:type="paragraph" w:customStyle="1" w:styleId="B0CDDF7C8B2E4504AC65271A2375CEC2">
    <w:name w:val="B0CDDF7C8B2E4504AC65271A2375CEC2"/>
    <w:rsid w:val="00543B6D"/>
  </w:style>
  <w:style w:type="paragraph" w:customStyle="1" w:styleId="C1CA0C35E2344470B6DDE29D3D75547A">
    <w:name w:val="C1CA0C35E2344470B6DDE29D3D75547A"/>
    <w:rsid w:val="00543B6D"/>
  </w:style>
  <w:style w:type="paragraph" w:customStyle="1" w:styleId="C34240AE2B45469CB9F440C16187A610">
    <w:name w:val="C34240AE2B45469CB9F440C16187A610"/>
    <w:rsid w:val="00543B6D"/>
  </w:style>
  <w:style w:type="paragraph" w:customStyle="1" w:styleId="B4F099325B944E6C88A469060143AE38">
    <w:name w:val="B4F099325B944E6C88A469060143AE38"/>
    <w:rsid w:val="00543B6D"/>
  </w:style>
  <w:style w:type="paragraph" w:customStyle="1" w:styleId="73E0B67BB93746559AF94C03FD23CFE9">
    <w:name w:val="73E0B67BB93746559AF94C03FD23CFE9"/>
    <w:rsid w:val="00543B6D"/>
  </w:style>
  <w:style w:type="paragraph" w:customStyle="1" w:styleId="2BE633D178E14B2694F7E2AC92892189">
    <w:name w:val="2BE633D178E14B2694F7E2AC92892189"/>
    <w:rsid w:val="00543B6D"/>
  </w:style>
  <w:style w:type="paragraph" w:customStyle="1" w:styleId="D04AB570F684438A87865E29ECADE8BF">
    <w:name w:val="D04AB570F684438A87865E29ECADE8BF"/>
    <w:rsid w:val="00543B6D"/>
  </w:style>
  <w:style w:type="paragraph" w:customStyle="1" w:styleId="1762AEDC476542B6834734BE85C68CAD">
    <w:name w:val="1762AEDC476542B6834734BE85C68CAD"/>
    <w:rsid w:val="00543B6D"/>
  </w:style>
  <w:style w:type="paragraph" w:customStyle="1" w:styleId="240EF1C69DDA4F9B895307B3A83E3EB6">
    <w:name w:val="240EF1C69DDA4F9B895307B3A83E3EB6"/>
    <w:rsid w:val="00543B6D"/>
  </w:style>
  <w:style w:type="paragraph" w:customStyle="1" w:styleId="B3846F4E43794712903BE2C6AFF93057">
    <w:name w:val="B3846F4E43794712903BE2C6AFF93057"/>
    <w:rsid w:val="00543B6D"/>
  </w:style>
  <w:style w:type="paragraph" w:customStyle="1" w:styleId="D399CDA3740C4C36BA4ACC988054B490">
    <w:name w:val="D399CDA3740C4C36BA4ACC988054B490"/>
    <w:rsid w:val="00543B6D"/>
  </w:style>
  <w:style w:type="paragraph" w:customStyle="1" w:styleId="7F95FAFECA384321B7FDAD915360F3B8">
    <w:name w:val="7F95FAFECA384321B7FDAD915360F3B8"/>
    <w:rsid w:val="00543B6D"/>
  </w:style>
  <w:style w:type="paragraph" w:customStyle="1" w:styleId="ACBC0D3FE6F2480496D6550406C85646">
    <w:name w:val="ACBC0D3FE6F2480496D6550406C85646"/>
    <w:rsid w:val="00543B6D"/>
  </w:style>
  <w:style w:type="paragraph" w:customStyle="1" w:styleId="5A01AFA5F3F74713A61CE20A5A36FB4D">
    <w:name w:val="5A01AFA5F3F74713A61CE20A5A36FB4D"/>
    <w:rsid w:val="00543B6D"/>
  </w:style>
  <w:style w:type="paragraph" w:customStyle="1" w:styleId="27B896235D5E4E689169DA2E393E4C8F">
    <w:name w:val="27B896235D5E4E689169DA2E393E4C8F"/>
    <w:rsid w:val="00543B6D"/>
  </w:style>
  <w:style w:type="paragraph" w:customStyle="1" w:styleId="DEBF63072D444072BC34C63B1CDE40D9">
    <w:name w:val="DEBF63072D444072BC34C63B1CDE40D9"/>
    <w:rsid w:val="00543B6D"/>
  </w:style>
  <w:style w:type="paragraph" w:customStyle="1" w:styleId="681EDF16FD6E477884971A268556F8FE">
    <w:name w:val="681EDF16FD6E477884971A268556F8FE"/>
    <w:rsid w:val="00543B6D"/>
  </w:style>
  <w:style w:type="paragraph" w:customStyle="1" w:styleId="BCEA710A68664A49B5EEDEF38481BE45">
    <w:name w:val="BCEA710A68664A49B5EEDEF38481BE45"/>
    <w:rsid w:val="00543B6D"/>
  </w:style>
  <w:style w:type="paragraph" w:customStyle="1" w:styleId="8CABD9111AEC4776B7771D383DFC9C29">
    <w:name w:val="8CABD9111AEC4776B7771D383DFC9C29"/>
    <w:rsid w:val="00543B6D"/>
  </w:style>
  <w:style w:type="paragraph" w:customStyle="1" w:styleId="118B8E7A81644E80BC15CB8D46B6D1C5">
    <w:name w:val="118B8E7A81644E80BC15CB8D46B6D1C5"/>
    <w:rsid w:val="00543B6D"/>
  </w:style>
  <w:style w:type="paragraph" w:customStyle="1" w:styleId="85BB2D69838F4060A36EA838FFFCB3D6">
    <w:name w:val="85BB2D69838F4060A36EA838FFFCB3D6"/>
    <w:rsid w:val="00543B6D"/>
  </w:style>
  <w:style w:type="paragraph" w:customStyle="1" w:styleId="A6E90BBB69294218AA137592FC5A6EE7">
    <w:name w:val="A6E90BBB69294218AA137592FC5A6EE7"/>
    <w:rsid w:val="00543B6D"/>
  </w:style>
  <w:style w:type="paragraph" w:customStyle="1" w:styleId="42C2385436B34AF496A8CDBA1D0B49BE">
    <w:name w:val="42C2385436B34AF496A8CDBA1D0B49BE"/>
    <w:rsid w:val="00543B6D"/>
  </w:style>
  <w:style w:type="paragraph" w:customStyle="1" w:styleId="346511AA9D2E4AFF88EF47B56851BD0D">
    <w:name w:val="346511AA9D2E4AFF88EF47B56851BD0D"/>
    <w:rsid w:val="00543B6D"/>
  </w:style>
  <w:style w:type="paragraph" w:customStyle="1" w:styleId="273C1DDF31C942DAB17D4F6724C08C47">
    <w:name w:val="273C1DDF31C942DAB17D4F6724C08C47"/>
    <w:rsid w:val="00543B6D"/>
  </w:style>
  <w:style w:type="paragraph" w:customStyle="1" w:styleId="F1B595226B2A4D29B8A1723172FC50E5">
    <w:name w:val="F1B595226B2A4D29B8A1723172FC50E5"/>
    <w:rsid w:val="00543B6D"/>
  </w:style>
  <w:style w:type="paragraph" w:customStyle="1" w:styleId="2B814D6BA14048208FB4EFDE8E9905AF">
    <w:name w:val="2B814D6BA14048208FB4EFDE8E9905AF"/>
    <w:rsid w:val="00543B6D"/>
  </w:style>
  <w:style w:type="paragraph" w:customStyle="1" w:styleId="18C683FF4F0742838708AA82F297929F">
    <w:name w:val="18C683FF4F0742838708AA82F297929F"/>
    <w:rsid w:val="00543B6D"/>
  </w:style>
  <w:style w:type="paragraph" w:customStyle="1" w:styleId="BF3B403EEE7B491FB850FE9122DDB870">
    <w:name w:val="BF3B403EEE7B491FB850FE9122DDB870"/>
    <w:rsid w:val="00543B6D"/>
  </w:style>
  <w:style w:type="paragraph" w:customStyle="1" w:styleId="9CCB3D355D1142BCB1DD7CF711C87EF0">
    <w:name w:val="9CCB3D355D1142BCB1DD7CF711C87EF0"/>
    <w:rsid w:val="00543B6D"/>
  </w:style>
  <w:style w:type="paragraph" w:customStyle="1" w:styleId="4A3711600EEB4D3DA6D91A111F7593E3">
    <w:name w:val="4A3711600EEB4D3DA6D91A111F7593E3"/>
    <w:rsid w:val="00543B6D"/>
  </w:style>
  <w:style w:type="paragraph" w:customStyle="1" w:styleId="1BE613B6A7ED40AABBEE8B94B8435924">
    <w:name w:val="1BE613B6A7ED40AABBEE8B94B8435924"/>
    <w:rsid w:val="00543B6D"/>
  </w:style>
  <w:style w:type="paragraph" w:customStyle="1" w:styleId="FBE3D3B69EF949C9A99696589038C918">
    <w:name w:val="FBE3D3B69EF949C9A99696589038C918"/>
    <w:rsid w:val="00543B6D"/>
  </w:style>
  <w:style w:type="paragraph" w:customStyle="1" w:styleId="E77348E09FDF4007AFB778182B484C53">
    <w:name w:val="E77348E09FDF4007AFB778182B484C53"/>
    <w:rsid w:val="00543B6D"/>
  </w:style>
  <w:style w:type="paragraph" w:customStyle="1" w:styleId="F7E878B031BA4820B3CF96CDDFC6297F">
    <w:name w:val="F7E878B031BA4820B3CF96CDDFC6297F"/>
    <w:rsid w:val="00543B6D"/>
  </w:style>
  <w:style w:type="paragraph" w:customStyle="1" w:styleId="85E94DED2FFA4A03A991E48EAA583B44">
    <w:name w:val="85E94DED2FFA4A03A991E48EAA583B44"/>
    <w:rsid w:val="00543B6D"/>
  </w:style>
  <w:style w:type="paragraph" w:customStyle="1" w:styleId="F959A7D597A04437AF61CE4EC4FB6DD3">
    <w:name w:val="F959A7D597A04437AF61CE4EC4FB6DD3"/>
    <w:rsid w:val="00543B6D"/>
  </w:style>
  <w:style w:type="paragraph" w:customStyle="1" w:styleId="06DDC69C49664BEEBE7C9797C4E5A30A">
    <w:name w:val="06DDC69C49664BEEBE7C9797C4E5A30A"/>
    <w:rsid w:val="00543B6D"/>
  </w:style>
  <w:style w:type="paragraph" w:customStyle="1" w:styleId="3C91CCBE0A3A479FAAABD097114E184E">
    <w:name w:val="3C91CCBE0A3A479FAAABD097114E184E"/>
    <w:rsid w:val="00543B6D"/>
  </w:style>
  <w:style w:type="paragraph" w:customStyle="1" w:styleId="BF9C9C85040F461CB12D99DA93C62A50">
    <w:name w:val="BF9C9C85040F461CB12D99DA93C62A50"/>
    <w:rsid w:val="00543B6D"/>
  </w:style>
  <w:style w:type="paragraph" w:customStyle="1" w:styleId="FEE7BD0CBBA34B8BA0BB5D9C55E836C0">
    <w:name w:val="FEE7BD0CBBA34B8BA0BB5D9C55E836C0"/>
    <w:rsid w:val="00543B6D"/>
  </w:style>
  <w:style w:type="paragraph" w:customStyle="1" w:styleId="742891D1C593441E9E10F7062C65A247">
    <w:name w:val="742891D1C593441E9E10F7062C65A247"/>
    <w:rsid w:val="00543B6D"/>
  </w:style>
  <w:style w:type="paragraph" w:customStyle="1" w:styleId="D1FDCE0C4D274F1D9BDE201A86EEC1E4">
    <w:name w:val="D1FDCE0C4D274F1D9BDE201A86EEC1E4"/>
    <w:rsid w:val="00543B6D"/>
  </w:style>
  <w:style w:type="paragraph" w:customStyle="1" w:styleId="684587C4F2E9441CA5CE31705ACD7FE9">
    <w:name w:val="684587C4F2E9441CA5CE31705ACD7FE9"/>
    <w:rsid w:val="00543B6D"/>
  </w:style>
  <w:style w:type="paragraph" w:customStyle="1" w:styleId="3CBCACBA519346949C2D18999A46FB22">
    <w:name w:val="3CBCACBA519346949C2D18999A46FB22"/>
    <w:rsid w:val="00543B6D"/>
  </w:style>
  <w:style w:type="paragraph" w:customStyle="1" w:styleId="8FCB52970FD94FDB967DB66B8045406B">
    <w:name w:val="8FCB52970FD94FDB967DB66B8045406B"/>
    <w:rsid w:val="00543B6D"/>
  </w:style>
  <w:style w:type="paragraph" w:customStyle="1" w:styleId="FB1B4089FA7B42AFA4944C6F915EE4D7">
    <w:name w:val="FB1B4089FA7B42AFA4944C6F915EE4D7"/>
    <w:rsid w:val="00543B6D"/>
  </w:style>
  <w:style w:type="paragraph" w:customStyle="1" w:styleId="C6901FB5C2F24504930C9F3C5C9A583D">
    <w:name w:val="C6901FB5C2F24504930C9F3C5C9A583D"/>
    <w:rsid w:val="00543B6D"/>
  </w:style>
  <w:style w:type="paragraph" w:customStyle="1" w:styleId="F422988EE35542FF992F7638DDE38F88">
    <w:name w:val="F422988EE35542FF992F7638DDE38F88"/>
    <w:rsid w:val="00543B6D"/>
  </w:style>
  <w:style w:type="paragraph" w:customStyle="1" w:styleId="79D32F00DC0F433ABF8896FE71BA810E">
    <w:name w:val="79D32F00DC0F433ABF8896FE71BA810E"/>
    <w:rsid w:val="00543B6D"/>
  </w:style>
  <w:style w:type="paragraph" w:customStyle="1" w:styleId="D89DB163B3BD49D7A5775D4DC77FB58F">
    <w:name w:val="D89DB163B3BD49D7A5775D4DC77FB58F"/>
    <w:rsid w:val="00543B6D"/>
  </w:style>
  <w:style w:type="paragraph" w:customStyle="1" w:styleId="6186E04DF3814633A4459EF34FDA02A1">
    <w:name w:val="6186E04DF3814633A4459EF34FDA02A1"/>
    <w:rsid w:val="00543B6D"/>
  </w:style>
  <w:style w:type="paragraph" w:customStyle="1" w:styleId="9619ADA5B3774901ADEF3C60AD542D89">
    <w:name w:val="9619ADA5B3774901ADEF3C60AD542D89"/>
    <w:rsid w:val="00543B6D"/>
  </w:style>
  <w:style w:type="paragraph" w:customStyle="1" w:styleId="869E65FB4D564DAE89AE84ED434133FB">
    <w:name w:val="869E65FB4D564DAE89AE84ED434133FB"/>
    <w:rsid w:val="00543B6D"/>
  </w:style>
  <w:style w:type="paragraph" w:customStyle="1" w:styleId="DB3A047535A54009AB539703A8026D8F">
    <w:name w:val="DB3A047535A54009AB539703A8026D8F"/>
    <w:rsid w:val="00543B6D"/>
  </w:style>
  <w:style w:type="paragraph" w:customStyle="1" w:styleId="136824D056D44B0BA3E86D27BD311B91">
    <w:name w:val="136824D056D44B0BA3E86D27BD311B91"/>
    <w:rsid w:val="00543B6D"/>
  </w:style>
  <w:style w:type="paragraph" w:customStyle="1" w:styleId="F36413F7537E4C6582BEFE07A12F9D7B">
    <w:name w:val="F36413F7537E4C6582BEFE07A12F9D7B"/>
    <w:rsid w:val="00543B6D"/>
  </w:style>
  <w:style w:type="paragraph" w:customStyle="1" w:styleId="C643A20B67284816A690C87A41B36EB8">
    <w:name w:val="C643A20B67284816A690C87A41B36EB8"/>
    <w:rsid w:val="00543B6D"/>
  </w:style>
  <w:style w:type="paragraph" w:customStyle="1" w:styleId="BCAE68AD580E46748E1BCAD9F9ADE9E8">
    <w:name w:val="BCAE68AD580E46748E1BCAD9F9ADE9E8"/>
    <w:rsid w:val="00543B6D"/>
  </w:style>
  <w:style w:type="paragraph" w:customStyle="1" w:styleId="963F55491E7140B38B7EAE201C3CA96D">
    <w:name w:val="963F55491E7140B38B7EAE201C3CA96D"/>
    <w:rsid w:val="00543B6D"/>
  </w:style>
  <w:style w:type="paragraph" w:customStyle="1" w:styleId="289136569F53458BAFF33F28BAFD6960">
    <w:name w:val="289136569F53458BAFF33F28BAFD6960"/>
    <w:rsid w:val="00543B6D"/>
  </w:style>
  <w:style w:type="paragraph" w:customStyle="1" w:styleId="03ED0842DD834A4883EFE2F030508511">
    <w:name w:val="03ED0842DD834A4883EFE2F030508511"/>
    <w:rsid w:val="00543B6D"/>
  </w:style>
  <w:style w:type="paragraph" w:customStyle="1" w:styleId="461B448735D64C72960EDB4C460BF1C9">
    <w:name w:val="461B448735D64C72960EDB4C460BF1C9"/>
    <w:rsid w:val="00543B6D"/>
  </w:style>
  <w:style w:type="paragraph" w:customStyle="1" w:styleId="6FC22955E99E4981B91EDB7BA25929B3">
    <w:name w:val="6FC22955E99E4981B91EDB7BA25929B3"/>
    <w:rsid w:val="00543B6D"/>
  </w:style>
  <w:style w:type="paragraph" w:customStyle="1" w:styleId="6C5C5B2E41A843A3B81D59245AA2C7BA">
    <w:name w:val="6C5C5B2E41A843A3B81D59245AA2C7BA"/>
    <w:rsid w:val="00543B6D"/>
  </w:style>
  <w:style w:type="paragraph" w:customStyle="1" w:styleId="E7B8A0583BB340088353F03F4EC91CFE">
    <w:name w:val="E7B8A0583BB340088353F03F4EC91CFE"/>
    <w:rsid w:val="00543B6D"/>
  </w:style>
  <w:style w:type="paragraph" w:customStyle="1" w:styleId="A566FF5C10714C358D5A364E13B05907">
    <w:name w:val="A566FF5C10714C358D5A364E13B05907"/>
    <w:rsid w:val="00543B6D"/>
  </w:style>
  <w:style w:type="paragraph" w:customStyle="1" w:styleId="83C82C0DEFF1472AB3C17784E8C92E9B">
    <w:name w:val="83C82C0DEFF1472AB3C17784E8C92E9B"/>
    <w:rsid w:val="00543B6D"/>
  </w:style>
  <w:style w:type="paragraph" w:customStyle="1" w:styleId="05D930EA0EFD4479807C0BD366F41402">
    <w:name w:val="05D930EA0EFD4479807C0BD366F41402"/>
    <w:rsid w:val="00543B6D"/>
  </w:style>
  <w:style w:type="paragraph" w:customStyle="1" w:styleId="93111F2E919A489CB5AB93A0A39F1DF5">
    <w:name w:val="93111F2E919A489CB5AB93A0A39F1DF5"/>
    <w:rsid w:val="00543B6D"/>
  </w:style>
  <w:style w:type="paragraph" w:customStyle="1" w:styleId="7C67F1B466D6456F8364EAF76D1C76D1">
    <w:name w:val="7C67F1B466D6456F8364EAF76D1C76D1"/>
    <w:rsid w:val="00543B6D"/>
  </w:style>
  <w:style w:type="paragraph" w:customStyle="1" w:styleId="6305E64DDB8E4A78A8362BB7BD9954BF">
    <w:name w:val="6305E64DDB8E4A78A8362BB7BD9954BF"/>
    <w:rsid w:val="00543B6D"/>
  </w:style>
  <w:style w:type="paragraph" w:customStyle="1" w:styleId="C3ED6636CAA4495F8661B4FB6A68298F">
    <w:name w:val="C3ED6636CAA4495F8661B4FB6A68298F"/>
    <w:rsid w:val="00543B6D"/>
  </w:style>
  <w:style w:type="paragraph" w:customStyle="1" w:styleId="04EC6D38C84B453C8CA7F9460BA7029D">
    <w:name w:val="04EC6D38C84B453C8CA7F9460BA7029D"/>
    <w:rsid w:val="00543B6D"/>
  </w:style>
  <w:style w:type="paragraph" w:customStyle="1" w:styleId="6042075E3CE044B496A07D0DB44E2C5A">
    <w:name w:val="6042075E3CE044B496A07D0DB44E2C5A"/>
    <w:rsid w:val="00543B6D"/>
  </w:style>
  <w:style w:type="paragraph" w:customStyle="1" w:styleId="ADD0AE7F4163483AADC31480B73062C8">
    <w:name w:val="ADD0AE7F4163483AADC31480B73062C8"/>
    <w:rsid w:val="00543B6D"/>
  </w:style>
  <w:style w:type="paragraph" w:customStyle="1" w:styleId="18D62F7C05284AF8A79FB99E933CCC44">
    <w:name w:val="18D62F7C05284AF8A79FB99E933CCC44"/>
    <w:rsid w:val="00543B6D"/>
  </w:style>
  <w:style w:type="paragraph" w:customStyle="1" w:styleId="EA8F2BF28B004A5B8335F9C3F8A52C44">
    <w:name w:val="EA8F2BF28B004A5B8335F9C3F8A52C44"/>
    <w:rsid w:val="00543B6D"/>
  </w:style>
  <w:style w:type="paragraph" w:customStyle="1" w:styleId="82DF9691399F42D3B1EC31C94451F168">
    <w:name w:val="82DF9691399F42D3B1EC31C94451F168"/>
    <w:rsid w:val="00543B6D"/>
  </w:style>
  <w:style w:type="paragraph" w:customStyle="1" w:styleId="DB0360EA412B4A5381BFD4E64CFC908E">
    <w:name w:val="DB0360EA412B4A5381BFD4E64CFC908E"/>
    <w:rsid w:val="00543B6D"/>
  </w:style>
  <w:style w:type="paragraph" w:customStyle="1" w:styleId="BF606D764DDE4BD3B343EF0CCCFC49B0">
    <w:name w:val="BF606D764DDE4BD3B343EF0CCCFC49B0"/>
    <w:rsid w:val="00543B6D"/>
  </w:style>
  <w:style w:type="paragraph" w:customStyle="1" w:styleId="B6D689AC997544FA839BC9B8D9F2654D">
    <w:name w:val="B6D689AC997544FA839BC9B8D9F2654D"/>
    <w:rsid w:val="00543B6D"/>
  </w:style>
  <w:style w:type="paragraph" w:customStyle="1" w:styleId="0CDEBA64D4FC428087A7A85CEC0C2F5F">
    <w:name w:val="0CDEBA64D4FC428087A7A85CEC0C2F5F"/>
    <w:rsid w:val="00543B6D"/>
  </w:style>
  <w:style w:type="paragraph" w:customStyle="1" w:styleId="5DEEB03E556E4EB2AB1F3909D0DF1A1F">
    <w:name w:val="5DEEB03E556E4EB2AB1F3909D0DF1A1F"/>
    <w:rsid w:val="00543B6D"/>
  </w:style>
  <w:style w:type="paragraph" w:customStyle="1" w:styleId="0657DFA2F4A3400B9AD70F6D3C700621">
    <w:name w:val="0657DFA2F4A3400B9AD70F6D3C700621"/>
    <w:rsid w:val="00543B6D"/>
  </w:style>
  <w:style w:type="paragraph" w:customStyle="1" w:styleId="93B4A3C1F38B43069BCFFD563894A592">
    <w:name w:val="93B4A3C1F38B43069BCFFD563894A592"/>
    <w:rsid w:val="00543B6D"/>
  </w:style>
  <w:style w:type="paragraph" w:customStyle="1" w:styleId="4988DFB7F1494DE195F05BAFD4585FDF">
    <w:name w:val="4988DFB7F1494DE195F05BAFD4585FDF"/>
    <w:rsid w:val="00543B6D"/>
  </w:style>
  <w:style w:type="paragraph" w:customStyle="1" w:styleId="9439CAA424C5453B9976C18D5E3CD1C7">
    <w:name w:val="9439CAA424C5453B9976C18D5E3CD1C7"/>
    <w:rsid w:val="00543B6D"/>
  </w:style>
  <w:style w:type="paragraph" w:customStyle="1" w:styleId="5A22C1B6FAD1465FAE485EB907310DAB">
    <w:name w:val="5A22C1B6FAD1465FAE485EB907310DAB"/>
    <w:rsid w:val="00543B6D"/>
  </w:style>
  <w:style w:type="paragraph" w:customStyle="1" w:styleId="AC8A7F6E353E47D1B8FE581F2C9F47C3">
    <w:name w:val="AC8A7F6E353E47D1B8FE581F2C9F47C3"/>
    <w:rsid w:val="00543B6D"/>
  </w:style>
  <w:style w:type="paragraph" w:customStyle="1" w:styleId="07C999FDC363406784F4AD2AB11A706A">
    <w:name w:val="07C999FDC363406784F4AD2AB11A706A"/>
    <w:rsid w:val="00543B6D"/>
  </w:style>
  <w:style w:type="paragraph" w:customStyle="1" w:styleId="368C9D3D0E6644DCAB75B923D1C783A9">
    <w:name w:val="368C9D3D0E6644DCAB75B923D1C783A9"/>
    <w:rsid w:val="00543B6D"/>
  </w:style>
  <w:style w:type="paragraph" w:customStyle="1" w:styleId="D60EBD03DDD84FAD92F91DC2211DF3D0">
    <w:name w:val="D60EBD03DDD84FAD92F91DC2211DF3D0"/>
    <w:rsid w:val="00543B6D"/>
  </w:style>
  <w:style w:type="paragraph" w:customStyle="1" w:styleId="F604937C12274FCF976F4C459D3F9008">
    <w:name w:val="F604937C12274FCF976F4C459D3F9008"/>
    <w:rsid w:val="00543B6D"/>
  </w:style>
  <w:style w:type="paragraph" w:customStyle="1" w:styleId="D8DB97052CD7458FB0AC90B5163931B0">
    <w:name w:val="D8DB97052CD7458FB0AC90B5163931B0"/>
    <w:rsid w:val="00543B6D"/>
  </w:style>
  <w:style w:type="paragraph" w:customStyle="1" w:styleId="4F5CC17441A54CEBBD8EBC790102DF95">
    <w:name w:val="4F5CC17441A54CEBBD8EBC790102DF95"/>
    <w:rsid w:val="00543B6D"/>
  </w:style>
  <w:style w:type="paragraph" w:customStyle="1" w:styleId="ACAD91E26D8F4A0582FF288FCA26FFF8">
    <w:name w:val="ACAD91E26D8F4A0582FF288FCA26FFF8"/>
    <w:rsid w:val="00543B6D"/>
  </w:style>
  <w:style w:type="paragraph" w:customStyle="1" w:styleId="F3845253772C439CA362C6EA23497F6C">
    <w:name w:val="F3845253772C439CA362C6EA23497F6C"/>
    <w:rsid w:val="00543B6D"/>
  </w:style>
  <w:style w:type="paragraph" w:customStyle="1" w:styleId="8E239ED60C0B494F99BD4D8AA743514E">
    <w:name w:val="8E239ED60C0B494F99BD4D8AA743514E"/>
    <w:rsid w:val="00543B6D"/>
  </w:style>
  <w:style w:type="paragraph" w:customStyle="1" w:styleId="AF61C105312D423CB10A4B399FF488F6">
    <w:name w:val="AF61C105312D423CB10A4B399FF488F6"/>
    <w:rsid w:val="00543B6D"/>
  </w:style>
  <w:style w:type="paragraph" w:customStyle="1" w:styleId="4287AA10A4C14399A30119F24FEBD66E">
    <w:name w:val="4287AA10A4C14399A30119F24FEBD66E"/>
    <w:rsid w:val="00543B6D"/>
  </w:style>
  <w:style w:type="paragraph" w:customStyle="1" w:styleId="817307FFAE3446EFAE5BAD6756735113">
    <w:name w:val="817307FFAE3446EFAE5BAD6756735113"/>
    <w:rsid w:val="00543B6D"/>
  </w:style>
  <w:style w:type="paragraph" w:customStyle="1" w:styleId="B29E4CA2387946E895DFA73EC03430E1">
    <w:name w:val="B29E4CA2387946E895DFA73EC03430E1"/>
    <w:rsid w:val="00543B6D"/>
  </w:style>
  <w:style w:type="paragraph" w:customStyle="1" w:styleId="343209CF72B8464EA3244AA5E09F5E1C">
    <w:name w:val="343209CF72B8464EA3244AA5E09F5E1C"/>
    <w:rsid w:val="00543B6D"/>
  </w:style>
  <w:style w:type="paragraph" w:customStyle="1" w:styleId="57B129B5743B41B9AB86F4FFEA8779BB">
    <w:name w:val="57B129B5743B41B9AB86F4FFEA8779BB"/>
    <w:rsid w:val="00543B6D"/>
  </w:style>
  <w:style w:type="paragraph" w:customStyle="1" w:styleId="1B959934332E4FC88EFEDDC92318B6F3">
    <w:name w:val="1B959934332E4FC88EFEDDC92318B6F3"/>
    <w:rsid w:val="00543B6D"/>
  </w:style>
  <w:style w:type="paragraph" w:customStyle="1" w:styleId="B9FFE2B3934D4381A21853440D0BF7A8">
    <w:name w:val="B9FFE2B3934D4381A21853440D0BF7A8"/>
    <w:rsid w:val="00543B6D"/>
  </w:style>
  <w:style w:type="paragraph" w:customStyle="1" w:styleId="7009717814034ADF8AEF6EF0F3BCF753">
    <w:name w:val="7009717814034ADF8AEF6EF0F3BCF753"/>
    <w:rsid w:val="00543B6D"/>
  </w:style>
  <w:style w:type="paragraph" w:customStyle="1" w:styleId="91A57BCD29034266BD2353A80A7F7DA9">
    <w:name w:val="91A57BCD29034266BD2353A80A7F7DA9"/>
    <w:rsid w:val="00543B6D"/>
  </w:style>
  <w:style w:type="paragraph" w:customStyle="1" w:styleId="6C805C7391124647957A31246AB10B7B">
    <w:name w:val="6C805C7391124647957A31246AB10B7B"/>
    <w:rsid w:val="00543B6D"/>
  </w:style>
  <w:style w:type="paragraph" w:customStyle="1" w:styleId="B28DBE58B2CC49248C5E77A967B31A2A">
    <w:name w:val="B28DBE58B2CC49248C5E77A967B31A2A"/>
    <w:rsid w:val="00543B6D"/>
  </w:style>
  <w:style w:type="paragraph" w:customStyle="1" w:styleId="9898716C4A07450F8E1AD24BB2706781">
    <w:name w:val="9898716C4A07450F8E1AD24BB2706781"/>
    <w:rsid w:val="00543B6D"/>
  </w:style>
  <w:style w:type="paragraph" w:customStyle="1" w:styleId="6AC35DE342F043EEAE1FE074979346D3">
    <w:name w:val="6AC35DE342F043EEAE1FE074979346D3"/>
    <w:rsid w:val="00543B6D"/>
  </w:style>
  <w:style w:type="paragraph" w:customStyle="1" w:styleId="1F34148EE3324DEAB364C95B20D5FC54">
    <w:name w:val="1F34148EE3324DEAB364C95B20D5FC54"/>
    <w:rsid w:val="00543B6D"/>
  </w:style>
  <w:style w:type="paragraph" w:customStyle="1" w:styleId="010A6FD5D16C418AB8C2DFC6BC1330BF">
    <w:name w:val="010A6FD5D16C418AB8C2DFC6BC1330BF"/>
    <w:rsid w:val="00543B6D"/>
  </w:style>
  <w:style w:type="paragraph" w:customStyle="1" w:styleId="8134A1F2921F4F258F24CA7A247FDC4C">
    <w:name w:val="8134A1F2921F4F258F24CA7A247FDC4C"/>
    <w:rsid w:val="00543B6D"/>
  </w:style>
  <w:style w:type="paragraph" w:customStyle="1" w:styleId="A5CEF9108BD3472584140BC0944005E6">
    <w:name w:val="A5CEF9108BD3472584140BC0944005E6"/>
    <w:rsid w:val="00543B6D"/>
  </w:style>
  <w:style w:type="paragraph" w:customStyle="1" w:styleId="213C91BE5D1449FFB1A91C9DB64C849F">
    <w:name w:val="213C91BE5D1449FFB1A91C9DB64C849F"/>
    <w:rsid w:val="00543B6D"/>
  </w:style>
  <w:style w:type="paragraph" w:customStyle="1" w:styleId="841A0F4FDC3A41A3985EF64464AE9B0F">
    <w:name w:val="841A0F4FDC3A41A3985EF64464AE9B0F"/>
    <w:rsid w:val="00543B6D"/>
  </w:style>
  <w:style w:type="paragraph" w:customStyle="1" w:styleId="88D705AC11BC40A3889F9C2BB7A01E11">
    <w:name w:val="88D705AC11BC40A3889F9C2BB7A01E11"/>
    <w:rsid w:val="00543B6D"/>
  </w:style>
  <w:style w:type="paragraph" w:customStyle="1" w:styleId="C0146E79618A4ED1A34AAC03A7A06456">
    <w:name w:val="C0146E79618A4ED1A34AAC03A7A06456"/>
    <w:rsid w:val="00543B6D"/>
  </w:style>
  <w:style w:type="paragraph" w:customStyle="1" w:styleId="22EC1EC04E4D43D8BD3B3824D883C011">
    <w:name w:val="22EC1EC04E4D43D8BD3B3824D883C011"/>
    <w:rsid w:val="00543B6D"/>
  </w:style>
  <w:style w:type="paragraph" w:customStyle="1" w:styleId="A2FC951676DE422B8773D58E5EA4B097">
    <w:name w:val="A2FC951676DE422B8773D58E5EA4B097"/>
    <w:rsid w:val="00543B6D"/>
  </w:style>
  <w:style w:type="paragraph" w:customStyle="1" w:styleId="AC43197658A84FAAA21C44B4335D8D64">
    <w:name w:val="AC43197658A84FAAA21C44B4335D8D64"/>
    <w:rsid w:val="00543B6D"/>
  </w:style>
  <w:style w:type="paragraph" w:customStyle="1" w:styleId="44B4ACB7EE3147D0A3B4E24C076BDEB1">
    <w:name w:val="44B4ACB7EE3147D0A3B4E24C076BDEB1"/>
    <w:rsid w:val="00543B6D"/>
  </w:style>
  <w:style w:type="paragraph" w:customStyle="1" w:styleId="D36B589EB4EE4D27AF5728DE674A80CA">
    <w:name w:val="D36B589EB4EE4D27AF5728DE674A80CA"/>
    <w:rsid w:val="00543B6D"/>
  </w:style>
  <w:style w:type="paragraph" w:customStyle="1" w:styleId="62DB70F15BF9417EB0107872A8E05CAE">
    <w:name w:val="62DB70F15BF9417EB0107872A8E05CAE"/>
    <w:rsid w:val="00543B6D"/>
  </w:style>
  <w:style w:type="paragraph" w:customStyle="1" w:styleId="34EB390417EC4405AA431B58DF6DDDFE">
    <w:name w:val="34EB390417EC4405AA431B58DF6DDDFE"/>
    <w:rsid w:val="00543B6D"/>
  </w:style>
  <w:style w:type="paragraph" w:customStyle="1" w:styleId="ABE5677C01844A7584212BD72D5560CA">
    <w:name w:val="ABE5677C01844A7584212BD72D5560CA"/>
    <w:rsid w:val="00543B6D"/>
  </w:style>
  <w:style w:type="paragraph" w:customStyle="1" w:styleId="D6A5E6B71A224B8D96E034D0D78535EA">
    <w:name w:val="D6A5E6B71A224B8D96E034D0D78535EA"/>
    <w:rsid w:val="00543B6D"/>
  </w:style>
  <w:style w:type="paragraph" w:customStyle="1" w:styleId="2B35DEB8904E4989917DE3FA7D3CF172">
    <w:name w:val="2B35DEB8904E4989917DE3FA7D3CF172"/>
    <w:rsid w:val="00543B6D"/>
  </w:style>
  <w:style w:type="paragraph" w:customStyle="1" w:styleId="2256397ECAAC4761901EBF1BBFA66C25">
    <w:name w:val="2256397ECAAC4761901EBF1BBFA66C25"/>
    <w:rsid w:val="00543B6D"/>
  </w:style>
  <w:style w:type="paragraph" w:customStyle="1" w:styleId="32BE42F2011E481B89845427FBE3A3A7">
    <w:name w:val="32BE42F2011E481B89845427FBE3A3A7"/>
    <w:rsid w:val="00543B6D"/>
  </w:style>
  <w:style w:type="paragraph" w:customStyle="1" w:styleId="FBE805D11F2645C3A1139702861741DB">
    <w:name w:val="FBE805D11F2645C3A1139702861741DB"/>
    <w:rsid w:val="00543B6D"/>
  </w:style>
  <w:style w:type="paragraph" w:customStyle="1" w:styleId="829654414FE941E8BF3C4F0408871D2C">
    <w:name w:val="829654414FE941E8BF3C4F0408871D2C"/>
    <w:rsid w:val="00543B6D"/>
  </w:style>
  <w:style w:type="paragraph" w:customStyle="1" w:styleId="DCB892FC4A2A48E0A5F576C15A89616D">
    <w:name w:val="DCB892FC4A2A48E0A5F576C15A89616D"/>
    <w:rsid w:val="00543B6D"/>
  </w:style>
  <w:style w:type="paragraph" w:customStyle="1" w:styleId="07D8AC7722C840C0A4E659105EF91E6A">
    <w:name w:val="07D8AC7722C840C0A4E659105EF91E6A"/>
    <w:rsid w:val="00543B6D"/>
  </w:style>
  <w:style w:type="paragraph" w:customStyle="1" w:styleId="819DF2DEDB754ED8A8CC1EF2AC74C1BC">
    <w:name w:val="819DF2DEDB754ED8A8CC1EF2AC74C1BC"/>
    <w:rsid w:val="00543B6D"/>
  </w:style>
  <w:style w:type="paragraph" w:customStyle="1" w:styleId="7BC61AB1DE0849088F9A249603A1570E">
    <w:name w:val="7BC61AB1DE0849088F9A249603A1570E"/>
    <w:rsid w:val="00543B6D"/>
  </w:style>
  <w:style w:type="paragraph" w:customStyle="1" w:styleId="60BFA432B620417AB8A4BBC2FB1D1719">
    <w:name w:val="60BFA432B620417AB8A4BBC2FB1D1719"/>
    <w:rsid w:val="00543B6D"/>
  </w:style>
  <w:style w:type="paragraph" w:customStyle="1" w:styleId="A78D5FB0585C48ADB917D2A7F53A314B">
    <w:name w:val="A78D5FB0585C48ADB917D2A7F53A314B"/>
    <w:rsid w:val="00543B6D"/>
  </w:style>
  <w:style w:type="paragraph" w:customStyle="1" w:styleId="CFC7CE1DAE1B4D02A35E8928222F14A6">
    <w:name w:val="CFC7CE1DAE1B4D02A35E8928222F14A6"/>
    <w:rsid w:val="00543B6D"/>
  </w:style>
  <w:style w:type="paragraph" w:customStyle="1" w:styleId="13BD49BB7A0A43FFBA48281218C88ADF">
    <w:name w:val="13BD49BB7A0A43FFBA48281218C88ADF"/>
    <w:rsid w:val="00543B6D"/>
  </w:style>
  <w:style w:type="paragraph" w:customStyle="1" w:styleId="54C8C07C939647139BAC62DB74A0F961">
    <w:name w:val="54C8C07C939647139BAC62DB74A0F961"/>
    <w:rsid w:val="00543B6D"/>
  </w:style>
  <w:style w:type="paragraph" w:customStyle="1" w:styleId="6F9B2F65646D451E9374FC70309F6337">
    <w:name w:val="6F9B2F65646D451E9374FC70309F6337"/>
    <w:rsid w:val="00543B6D"/>
  </w:style>
  <w:style w:type="paragraph" w:customStyle="1" w:styleId="1CAC38F055274EF39CBB141F9007476A">
    <w:name w:val="1CAC38F055274EF39CBB141F9007476A"/>
    <w:rsid w:val="00543B6D"/>
  </w:style>
  <w:style w:type="paragraph" w:customStyle="1" w:styleId="2A30B229F90841299C1BAB73E06AF9C5">
    <w:name w:val="2A30B229F90841299C1BAB73E06AF9C5"/>
    <w:rsid w:val="00543B6D"/>
  </w:style>
  <w:style w:type="paragraph" w:customStyle="1" w:styleId="485632ACB5984356805AC8ECFD311C06">
    <w:name w:val="485632ACB5984356805AC8ECFD311C06"/>
    <w:rsid w:val="00543B6D"/>
  </w:style>
  <w:style w:type="paragraph" w:customStyle="1" w:styleId="FC9A03C91280435A902E8CD1BA90AA6F">
    <w:name w:val="FC9A03C91280435A902E8CD1BA90AA6F"/>
    <w:rsid w:val="00543B6D"/>
  </w:style>
  <w:style w:type="paragraph" w:customStyle="1" w:styleId="F5050A226EA14880B9245DD2C8AA6B95">
    <w:name w:val="F5050A226EA14880B9245DD2C8AA6B95"/>
    <w:rsid w:val="00543B6D"/>
  </w:style>
  <w:style w:type="paragraph" w:customStyle="1" w:styleId="EA5A503C86154348A762268C7D5C2B62">
    <w:name w:val="EA5A503C86154348A762268C7D5C2B62"/>
    <w:rsid w:val="00543B6D"/>
  </w:style>
  <w:style w:type="paragraph" w:customStyle="1" w:styleId="C5ED8A48E33E41EE9750DEDF17C18563">
    <w:name w:val="C5ED8A48E33E41EE9750DEDF17C18563"/>
    <w:rsid w:val="00543B6D"/>
  </w:style>
  <w:style w:type="paragraph" w:customStyle="1" w:styleId="70F584524A0C40EABE1F016F5F4C444C">
    <w:name w:val="70F584524A0C40EABE1F016F5F4C444C"/>
    <w:rsid w:val="00543B6D"/>
  </w:style>
  <w:style w:type="paragraph" w:customStyle="1" w:styleId="18B3B113D76C4F909880DFB931068770">
    <w:name w:val="18B3B113D76C4F909880DFB931068770"/>
    <w:rsid w:val="00543B6D"/>
  </w:style>
  <w:style w:type="paragraph" w:customStyle="1" w:styleId="73E7D6B0D854476BA558562186E2242D">
    <w:name w:val="73E7D6B0D854476BA558562186E2242D"/>
    <w:rsid w:val="00543B6D"/>
  </w:style>
  <w:style w:type="paragraph" w:customStyle="1" w:styleId="CEEDE25B1F8447779A14854A9F82152B">
    <w:name w:val="CEEDE25B1F8447779A14854A9F82152B"/>
    <w:rsid w:val="00543B6D"/>
  </w:style>
  <w:style w:type="paragraph" w:customStyle="1" w:styleId="549861BD19414AB2942F144C017A560C">
    <w:name w:val="549861BD19414AB2942F144C017A560C"/>
    <w:rsid w:val="00543B6D"/>
  </w:style>
  <w:style w:type="paragraph" w:customStyle="1" w:styleId="7B1113081A4A417994E01A4C921BF9FE">
    <w:name w:val="7B1113081A4A417994E01A4C921BF9FE"/>
    <w:rsid w:val="00543B6D"/>
  </w:style>
  <w:style w:type="paragraph" w:customStyle="1" w:styleId="99AAFDB5B9DB418F92BAA8E309079052">
    <w:name w:val="99AAFDB5B9DB418F92BAA8E309079052"/>
    <w:rsid w:val="00543B6D"/>
  </w:style>
  <w:style w:type="paragraph" w:customStyle="1" w:styleId="55B0DE1E04F044FF9D47C5066EF2338F">
    <w:name w:val="55B0DE1E04F044FF9D47C5066EF2338F"/>
    <w:rsid w:val="00543B6D"/>
  </w:style>
  <w:style w:type="paragraph" w:customStyle="1" w:styleId="8467F5F05CDC4814AFD97D0B1580E917">
    <w:name w:val="8467F5F05CDC4814AFD97D0B1580E917"/>
    <w:rsid w:val="00543B6D"/>
  </w:style>
  <w:style w:type="paragraph" w:customStyle="1" w:styleId="C5541B51CDB14E30BE987CB94AEC8139">
    <w:name w:val="C5541B51CDB14E30BE987CB94AEC8139"/>
    <w:rsid w:val="00543B6D"/>
  </w:style>
  <w:style w:type="paragraph" w:customStyle="1" w:styleId="E877C3986BEE484DAEEDEE76B078AA2E">
    <w:name w:val="E877C3986BEE484DAEEDEE76B078AA2E"/>
    <w:rsid w:val="00543B6D"/>
  </w:style>
  <w:style w:type="paragraph" w:customStyle="1" w:styleId="3D40AB55A9DB41E2BC32E6F608B26A8F">
    <w:name w:val="3D40AB55A9DB41E2BC32E6F608B26A8F"/>
    <w:rsid w:val="00543B6D"/>
  </w:style>
  <w:style w:type="paragraph" w:customStyle="1" w:styleId="801E301730F6422597256D2872E4F83B">
    <w:name w:val="801E301730F6422597256D2872E4F83B"/>
    <w:rsid w:val="00543B6D"/>
  </w:style>
  <w:style w:type="paragraph" w:customStyle="1" w:styleId="9F5C9C3705634BE2A2D0D3A76B372C66">
    <w:name w:val="9F5C9C3705634BE2A2D0D3A76B372C66"/>
    <w:rsid w:val="00543B6D"/>
  </w:style>
  <w:style w:type="paragraph" w:customStyle="1" w:styleId="7A171DD8A2A647C8A8C797D04A108EC3">
    <w:name w:val="7A171DD8A2A647C8A8C797D04A108EC3"/>
    <w:rsid w:val="00543B6D"/>
  </w:style>
  <w:style w:type="paragraph" w:customStyle="1" w:styleId="9AC8A29618C2453992C6DC00682ADF3B">
    <w:name w:val="9AC8A29618C2453992C6DC00682ADF3B"/>
    <w:rsid w:val="00543B6D"/>
  </w:style>
  <w:style w:type="paragraph" w:customStyle="1" w:styleId="CADE572C7701468190417F33436A0990">
    <w:name w:val="CADE572C7701468190417F33436A0990"/>
    <w:rsid w:val="00543B6D"/>
  </w:style>
  <w:style w:type="paragraph" w:customStyle="1" w:styleId="B0B9429E3EC5476A981EB3516126E984">
    <w:name w:val="B0B9429E3EC5476A981EB3516126E984"/>
    <w:rsid w:val="00543B6D"/>
  </w:style>
  <w:style w:type="paragraph" w:customStyle="1" w:styleId="F5381C92F4B34D79AD2725C80DAAE3D1">
    <w:name w:val="F5381C92F4B34D79AD2725C80DAAE3D1"/>
    <w:rsid w:val="00543B6D"/>
  </w:style>
  <w:style w:type="paragraph" w:customStyle="1" w:styleId="A285716144354264850CD07B370BEC93">
    <w:name w:val="A285716144354264850CD07B370BEC93"/>
    <w:rsid w:val="00543B6D"/>
  </w:style>
  <w:style w:type="paragraph" w:customStyle="1" w:styleId="79F636BED89D4C4C87E773924D36D230">
    <w:name w:val="79F636BED89D4C4C87E773924D36D230"/>
    <w:rsid w:val="00543B6D"/>
  </w:style>
  <w:style w:type="paragraph" w:customStyle="1" w:styleId="D4B729F962024E539F9D1E4D13EB0873">
    <w:name w:val="D4B729F962024E539F9D1E4D13EB0873"/>
    <w:rsid w:val="00543B6D"/>
  </w:style>
  <w:style w:type="paragraph" w:customStyle="1" w:styleId="38E29A8D38834BB9B243D9F993AFCAE0">
    <w:name w:val="38E29A8D38834BB9B243D9F993AFCAE0"/>
    <w:rsid w:val="00543B6D"/>
  </w:style>
  <w:style w:type="paragraph" w:customStyle="1" w:styleId="76B3FC9A86D44BCA9377791567D7DE89">
    <w:name w:val="76B3FC9A86D44BCA9377791567D7DE89"/>
    <w:rsid w:val="00543B6D"/>
  </w:style>
  <w:style w:type="paragraph" w:customStyle="1" w:styleId="BBFE0A3567744AC6AB1ECCF65BCE1D3A">
    <w:name w:val="BBFE0A3567744AC6AB1ECCF65BCE1D3A"/>
    <w:rsid w:val="00543B6D"/>
  </w:style>
  <w:style w:type="paragraph" w:customStyle="1" w:styleId="29863C6BA6C84942804B15996488DF90">
    <w:name w:val="29863C6BA6C84942804B15996488DF90"/>
    <w:rsid w:val="00543B6D"/>
  </w:style>
  <w:style w:type="paragraph" w:customStyle="1" w:styleId="00F6FA17C97C4BF5A9F1A851BF1C5D64">
    <w:name w:val="00F6FA17C97C4BF5A9F1A851BF1C5D64"/>
    <w:rsid w:val="00543B6D"/>
  </w:style>
  <w:style w:type="paragraph" w:customStyle="1" w:styleId="709F960BDD644E80B7993D603C76989E">
    <w:name w:val="709F960BDD644E80B7993D603C76989E"/>
    <w:rsid w:val="00543B6D"/>
  </w:style>
  <w:style w:type="paragraph" w:customStyle="1" w:styleId="78B7B32A3E694B02BD3FDAEDF09F685E">
    <w:name w:val="78B7B32A3E694B02BD3FDAEDF09F685E"/>
    <w:rsid w:val="00543B6D"/>
  </w:style>
  <w:style w:type="paragraph" w:customStyle="1" w:styleId="F5BA7D2D0C884F63A78AB1C311D66B3B">
    <w:name w:val="F5BA7D2D0C884F63A78AB1C311D66B3B"/>
    <w:rsid w:val="00543B6D"/>
  </w:style>
  <w:style w:type="paragraph" w:customStyle="1" w:styleId="E40772D3437F44019A9D8030A483DBEE">
    <w:name w:val="E40772D3437F44019A9D8030A483DBEE"/>
    <w:rsid w:val="00543B6D"/>
  </w:style>
  <w:style w:type="paragraph" w:customStyle="1" w:styleId="97DD8394C9024B5F863010E8C649C9E4">
    <w:name w:val="97DD8394C9024B5F863010E8C649C9E4"/>
    <w:rsid w:val="00543B6D"/>
  </w:style>
  <w:style w:type="paragraph" w:customStyle="1" w:styleId="34AA539263904F6AA78950AFD374C7AE">
    <w:name w:val="34AA539263904F6AA78950AFD374C7AE"/>
    <w:rsid w:val="00543B6D"/>
  </w:style>
  <w:style w:type="paragraph" w:customStyle="1" w:styleId="5D23A0F6A695400FB925A660389C3605">
    <w:name w:val="5D23A0F6A695400FB925A660389C3605"/>
    <w:rsid w:val="00543B6D"/>
  </w:style>
  <w:style w:type="paragraph" w:customStyle="1" w:styleId="1ACC99E678624794AD76CD82D66B49DF">
    <w:name w:val="1ACC99E678624794AD76CD82D66B49DF"/>
    <w:rsid w:val="00543B6D"/>
  </w:style>
  <w:style w:type="paragraph" w:customStyle="1" w:styleId="31592361C96E4CD4A09F11245423FF75">
    <w:name w:val="31592361C96E4CD4A09F11245423FF75"/>
    <w:rsid w:val="00543B6D"/>
  </w:style>
  <w:style w:type="paragraph" w:customStyle="1" w:styleId="E6FBFC62BF7D4B0B84C91996DCAD71E3">
    <w:name w:val="E6FBFC62BF7D4B0B84C91996DCAD71E3"/>
    <w:rsid w:val="00543B6D"/>
  </w:style>
  <w:style w:type="paragraph" w:customStyle="1" w:styleId="314242B932644BEB8294F3123BC71C67">
    <w:name w:val="314242B932644BEB8294F3123BC71C67"/>
    <w:rsid w:val="00543B6D"/>
  </w:style>
  <w:style w:type="paragraph" w:customStyle="1" w:styleId="52E8D5575B7C4A608DF7CDD0DE55F86A">
    <w:name w:val="52E8D5575B7C4A608DF7CDD0DE55F86A"/>
    <w:rsid w:val="00543B6D"/>
  </w:style>
  <w:style w:type="paragraph" w:customStyle="1" w:styleId="FECFEDE8478E4D3DBC5C6D747EF64D61">
    <w:name w:val="FECFEDE8478E4D3DBC5C6D747EF64D61"/>
    <w:rsid w:val="00543B6D"/>
  </w:style>
  <w:style w:type="paragraph" w:customStyle="1" w:styleId="06A7EAA6C61B470F908C70B5C78F8144">
    <w:name w:val="06A7EAA6C61B470F908C70B5C78F8144"/>
    <w:rsid w:val="00543B6D"/>
  </w:style>
  <w:style w:type="paragraph" w:customStyle="1" w:styleId="42BE40DF23F04B0E981C784D9FF2A158">
    <w:name w:val="42BE40DF23F04B0E981C784D9FF2A158"/>
    <w:rsid w:val="00543B6D"/>
  </w:style>
  <w:style w:type="paragraph" w:customStyle="1" w:styleId="E285BFCA7533451784B0AC0A8A9A1B75">
    <w:name w:val="E285BFCA7533451784B0AC0A8A9A1B75"/>
    <w:rsid w:val="00543B6D"/>
  </w:style>
  <w:style w:type="paragraph" w:customStyle="1" w:styleId="B4C180773D5D4B7CBC3F2B64B46BCF69">
    <w:name w:val="B4C180773D5D4B7CBC3F2B64B46BCF69"/>
    <w:rsid w:val="00543B6D"/>
  </w:style>
  <w:style w:type="paragraph" w:customStyle="1" w:styleId="64BF9C6B75614E0291AC31452096055D">
    <w:name w:val="64BF9C6B75614E0291AC31452096055D"/>
    <w:rsid w:val="00543B6D"/>
  </w:style>
  <w:style w:type="paragraph" w:customStyle="1" w:styleId="330F37DACC894889AED46D04630DFD43">
    <w:name w:val="330F37DACC894889AED46D04630DFD43"/>
    <w:rsid w:val="00543B6D"/>
  </w:style>
  <w:style w:type="paragraph" w:customStyle="1" w:styleId="CCA166CDB4D34D8EB340EBE31E530017">
    <w:name w:val="CCA166CDB4D34D8EB340EBE31E530017"/>
    <w:rsid w:val="00543B6D"/>
  </w:style>
  <w:style w:type="paragraph" w:customStyle="1" w:styleId="2002B72D0D5B4645B4621F11FF81546F">
    <w:name w:val="2002B72D0D5B4645B4621F11FF81546F"/>
    <w:rsid w:val="00543B6D"/>
  </w:style>
  <w:style w:type="paragraph" w:customStyle="1" w:styleId="F2463C9BA6E84B65992F3BB13BD3CC40">
    <w:name w:val="F2463C9BA6E84B65992F3BB13BD3CC40"/>
    <w:rsid w:val="00543B6D"/>
  </w:style>
  <w:style w:type="paragraph" w:customStyle="1" w:styleId="CDCE9E2238F341BDBCC23BE918ADDE13">
    <w:name w:val="CDCE9E2238F341BDBCC23BE918ADDE13"/>
    <w:rsid w:val="00543B6D"/>
  </w:style>
  <w:style w:type="paragraph" w:customStyle="1" w:styleId="3C759BD5CDD94594A66A149D6DB4F78F">
    <w:name w:val="3C759BD5CDD94594A66A149D6DB4F78F"/>
    <w:rsid w:val="00543B6D"/>
  </w:style>
  <w:style w:type="paragraph" w:customStyle="1" w:styleId="3B90F2994BF9486CBB679C5953CDBDA0">
    <w:name w:val="3B90F2994BF9486CBB679C5953CDBDA0"/>
    <w:rsid w:val="00543B6D"/>
  </w:style>
  <w:style w:type="paragraph" w:customStyle="1" w:styleId="30D317C859AF4A949AC67A7EC4B2D994">
    <w:name w:val="30D317C859AF4A949AC67A7EC4B2D994"/>
    <w:rsid w:val="00543B6D"/>
  </w:style>
  <w:style w:type="paragraph" w:customStyle="1" w:styleId="B51B9B2F0A3B40AD87EE14CB23224CA7">
    <w:name w:val="B51B9B2F0A3B40AD87EE14CB23224CA7"/>
    <w:rsid w:val="00543B6D"/>
  </w:style>
  <w:style w:type="paragraph" w:customStyle="1" w:styleId="BFACA4B19D534BDBA6898EB855FC4852">
    <w:name w:val="BFACA4B19D534BDBA6898EB855FC4852"/>
    <w:rsid w:val="00543B6D"/>
  </w:style>
  <w:style w:type="paragraph" w:customStyle="1" w:styleId="38AD5927DAB74D05908C800F7CE56187">
    <w:name w:val="38AD5927DAB74D05908C800F7CE56187"/>
    <w:rsid w:val="00543B6D"/>
  </w:style>
  <w:style w:type="paragraph" w:customStyle="1" w:styleId="9E6BEF7CB5D34D48A474FC23E06F5A24">
    <w:name w:val="9E6BEF7CB5D34D48A474FC23E06F5A24"/>
    <w:rsid w:val="00543B6D"/>
  </w:style>
  <w:style w:type="paragraph" w:customStyle="1" w:styleId="7827FE8AB82D455F97568DA63E52482E">
    <w:name w:val="7827FE8AB82D455F97568DA63E52482E"/>
    <w:rsid w:val="00543B6D"/>
  </w:style>
  <w:style w:type="paragraph" w:customStyle="1" w:styleId="C2FC4E0520C143C5B75F3FAE4F2F3A81">
    <w:name w:val="C2FC4E0520C143C5B75F3FAE4F2F3A81"/>
    <w:rsid w:val="00543B6D"/>
  </w:style>
  <w:style w:type="paragraph" w:customStyle="1" w:styleId="FDA357DED0254F83BC80373FF8463C76">
    <w:name w:val="FDA357DED0254F83BC80373FF8463C76"/>
    <w:rsid w:val="00543B6D"/>
  </w:style>
  <w:style w:type="paragraph" w:customStyle="1" w:styleId="7735E6F53A4C4E3CBBCBC8964E97EF8C">
    <w:name w:val="7735E6F53A4C4E3CBBCBC8964E97EF8C"/>
    <w:rsid w:val="00543B6D"/>
  </w:style>
  <w:style w:type="paragraph" w:customStyle="1" w:styleId="859A578AEA7A4F52871D625A11C3F3A7">
    <w:name w:val="859A578AEA7A4F52871D625A11C3F3A7"/>
    <w:rsid w:val="00543B6D"/>
  </w:style>
  <w:style w:type="paragraph" w:customStyle="1" w:styleId="0D45DE72B4D64F8BB0450CBCDDA1307D">
    <w:name w:val="0D45DE72B4D64F8BB0450CBCDDA1307D"/>
    <w:rsid w:val="00543B6D"/>
  </w:style>
  <w:style w:type="paragraph" w:customStyle="1" w:styleId="5D584921E4B747A88595FFF0DDB82ABA">
    <w:name w:val="5D584921E4B747A88595FFF0DDB82ABA"/>
    <w:rsid w:val="00543B6D"/>
  </w:style>
  <w:style w:type="paragraph" w:customStyle="1" w:styleId="F81CB2E193274F129CF0356431AD9131">
    <w:name w:val="F81CB2E193274F129CF0356431AD9131"/>
    <w:rsid w:val="00543B6D"/>
  </w:style>
  <w:style w:type="paragraph" w:customStyle="1" w:styleId="6FCA0D6E9090400CBC9FB232AB669FDE">
    <w:name w:val="6FCA0D6E9090400CBC9FB232AB669FDE"/>
    <w:rsid w:val="00543B6D"/>
  </w:style>
  <w:style w:type="paragraph" w:customStyle="1" w:styleId="DF6ED8B057E04D5287A0D4E1A0EFAEA6">
    <w:name w:val="DF6ED8B057E04D5287A0D4E1A0EFAEA6"/>
    <w:rsid w:val="00543B6D"/>
  </w:style>
  <w:style w:type="paragraph" w:customStyle="1" w:styleId="BD56B3E31F764FCBACB20B49727C5F0F">
    <w:name w:val="BD56B3E31F764FCBACB20B49727C5F0F"/>
    <w:rsid w:val="00543B6D"/>
  </w:style>
  <w:style w:type="paragraph" w:customStyle="1" w:styleId="3801F374452E43EDB8614728F3C140D7">
    <w:name w:val="3801F374452E43EDB8614728F3C140D7"/>
    <w:rsid w:val="00543B6D"/>
  </w:style>
  <w:style w:type="paragraph" w:customStyle="1" w:styleId="6DABD04BC3394BF3848B64FF3EB80FD9">
    <w:name w:val="6DABD04BC3394BF3848B64FF3EB80FD9"/>
    <w:rsid w:val="00543B6D"/>
  </w:style>
  <w:style w:type="paragraph" w:customStyle="1" w:styleId="B231017BA1344E8D8B15CCFD90161D00">
    <w:name w:val="B231017BA1344E8D8B15CCFD90161D00"/>
    <w:rsid w:val="00543B6D"/>
  </w:style>
  <w:style w:type="paragraph" w:customStyle="1" w:styleId="D10D4186ED7C4AA58A952F613C6D54DD">
    <w:name w:val="D10D4186ED7C4AA58A952F613C6D54DD"/>
    <w:rsid w:val="00543B6D"/>
  </w:style>
  <w:style w:type="paragraph" w:customStyle="1" w:styleId="37818F7BE22C447AB8C6AEE006B7EB73">
    <w:name w:val="37818F7BE22C447AB8C6AEE006B7EB73"/>
    <w:rsid w:val="00543B6D"/>
  </w:style>
  <w:style w:type="paragraph" w:customStyle="1" w:styleId="D7527309D4D04D6DB7F46812C6CD9A16">
    <w:name w:val="D7527309D4D04D6DB7F46812C6CD9A16"/>
    <w:rsid w:val="00543B6D"/>
  </w:style>
  <w:style w:type="paragraph" w:customStyle="1" w:styleId="EB7C9FD002714FB5A6A4A873E5EE822E">
    <w:name w:val="EB7C9FD002714FB5A6A4A873E5EE822E"/>
    <w:rsid w:val="00543B6D"/>
  </w:style>
  <w:style w:type="paragraph" w:customStyle="1" w:styleId="7090BE790CEE47EF8813ABA77CB71603">
    <w:name w:val="7090BE790CEE47EF8813ABA77CB71603"/>
    <w:rsid w:val="00543B6D"/>
  </w:style>
  <w:style w:type="paragraph" w:customStyle="1" w:styleId="5720416F6FC049628169ECD7B833E211">
    <w:name w:val="5720416F6FC049628169ECD7B833E211"/>
    <w:rsid w:val="00543B6D"/>
  </w:style>
  <w:style w:type="paragraph" w:customStyle="1" w:styleId="6E184E34BB9F4491ADFC88C711130FB0">
    <w:name w:val="6E184E34BB9F4491ADFC88C711130FB0"/>
    <w:rsid w:val="00543B6D"/>
  </w:style>
  <w:style w:type="paragraph" w:customStyle="1" w:styleId="36B55E3EA7F04619AEDE1C4A6285F75B">
    <w:name w:val="36B55E3EA7F04619AEDE1C4A6285F75B"/>
    <w:rsid w:val="00543B6D"/>
  </w:style>
  <w:style w:type="paragraph" w:customStyle="1" w:styleId="E9671D90DC1A44B68927BB0BDC660AF0">
    <w:name w:val="E9671D90DC1A44B68927BB0BDC660AF0"/>
    <w:rsid w:val="00543B6D"/>
  </w:style>
  <w:style w:type="paragraph" w:customStyle="1" w:styleId="E99A5D5A4081420B99308ED445501AC1">
    <w:name w:val="E99A5D5A4081420B99308ED445501AC1"/>
    <w:rsid w:val="00543B6D"/>
  </w:style>
  <w:style w:type="paragraph" w:customStyle="1" w:styleId="4EB49B03F5C94A04B75E938D11862AB4">
    <w:name w:val="4EB49B03F5C94A04B75E938D11862AB4"/>
    <w:rsid w:val="00543B6D"/>
  </w:style>
  <w:style w:type="paragraph" w:customStyle="1" w:styleId="F9E0791B1A3B4BE89E5AC2D23A563A6D">
    <w:name w:val="F9E0791B1A3B4BE89E5AC2D23A563A6D"/>
    <w:rsid w:val="00543B6D"/>
  </w:style>
  <w:style w:type="paragraph" w:customStyle="1" w:styleId="B8DEFC0E4CFB4299A8C332C1CDD7B707">
    <w:name w:val="B8DEFC0E4CFB4299A8C332C1CDD7B707"/>
    <w:rsid w:val="00543B6D"/>
  </w:style>
  <w:style w:type="paragraph" w:customStyle="1" w:styleId="E4E9F0A80BA94D1484FD81AB4FF0D8B7">
    <w:name w:val="E4E9F0A80BA94D1484FD81AB4FF0D8B7"/>
    <w:rsid w:val="00543B6D"/>
  </w:style>
  <w:style w:type="paragraph" w:customStyle="1" w:styleId="C8972DA665EC4EA4B3A24F61FB6DB75E">
    <w:name w:val="C8972DA665EC4EA4B3A24F61FB6DB75E"/>
    <w:rsid w:val="00543B6D"/>
  </w:style>
  <w:style w:type="paragraph" w:customStyle="1" w:styleId="CB30C1A7250C4281B1333BD43508ADBA">
    <w:name w:val="CB30C1A7250C4281B1333BD43508ADBA"/>
    <w:rsid w:val="00543B6D"/>
  </w:style>
  <w:style w:type="paragraph" w:customStyle="1" w:styleId="6A03701A68B64713BC82D240FA698C8B">
    <w:name w:val="6A03701A68B64713BC82D240FA698C8B"/>
    <w:rsid w:val="00543B6D"/>
  </w:style>
  <w:style w:type="paragraph" w:customStyle="1" w:styleId="993A2683C636465992D68563E45B69CE">
    <w:name w:val="993A2683C636465992D68563E45B69CE"/>
    <w:rsid w:val="00543B6D"/>
  </w:style>
  <w:style w:type="paragraph" w:customStyle="1" w:styleId="6E345C5A0DAD47188C89189865A1C095">
    <w:name w:val="6E345C5A0DAD47188C89189865A1C095"/>
    <w:rsid w:val="00543B6D"/>
  </w:style>
  <w:style w:type="paragraph" w:customStyle="1" w:styleId="D0D365D5780947AA803EA27CF0530710">
    <w:name w:val="D0D365D5780947AA803EA27CF0530710"/>
    <w:rsid w:val="00543B6D"/>
  </w:style>
  <w:style w:type="paragraph" w:customStyle="1" w:styleId="2048B59B00A7473EA5280DFBA911335A">
    <w:name w:val="2048B59B00A7473EA5280DFBA911335A"/>
    <w:rsid w:val="00543B6D"/>
  </w:style>
  <w:style w:type="paragraph" w:customStyle="1" w:styleId="7B123CF8C3674F9B8FCEBB851948BAD3">
    <w:name w:val="7B123CF8C3674F9B8FCEBB851948BAD3"/>
    <w:rsid w:val="00543B6D"/>
  </w:style>
  <w:style w:type="paragraph" w:customStyle="1" w:styleId="2A59B3CA3B8A4DA0A7669A9310ECB049">
    <w:name w:val="2A59B3CA3B8A4DA0A7669A9310ECB049"/>
    <w:rsid w:val="00543B6D"/>
  </w:style>
  <w:style w:type="paragraph" w:customStyle="1" w:styleId="EA8A39BA94D7462DA4A851A9E314CA54">
    <w:name w:val="EA8A39BA94D7462DA4A851A9E314CA54"/>
    <w:rsid w:val="00543B6D"/>
  </w:style>
  <w:style w:type="paragraph" w:customStyle="1" w:styleId="EEC2E5294FCC4EE996D320DF84C0F777">
    <w:name w:val="EEC2E5294FCC4EE996D320DF84C0F777"/>
    <w:rsid w:val="00543B6D"/>
  </w:style>
  <w:style w:type="paragraph" w:customStyle="1" w:styleId="23A08B98A23C4116A4D194A46F58CC81">
    <w:name w:val="23A08B98A23C4116A4D194A46F58CC81"/>
    <w:rsid w:val="00543B6D"/>
  </w:style>
  <w:style w:type="paragraph" w:customStyle="1" w:styleId="67DE88F426D947FB9B8FAE7572294859">
    <w:name w:val="67DE88F426D947FB9B8FAE7572294859"/>
    <w:rsid w:val="00543B6D"/>
  </w:style>
  <w:style w:type="paragraph" w:customStyle="1" w:styleId="18904F9D9E74492B9C6C107618971087">
    <w:name w:val="18904F9D9E74492B9C6C107618971087"/>
    <w:rsid w:val="00543B6D"/>
  </w:style>
  <w:style w:type="paragraph" w:customStyle="1" w:styleId="587A3535FD384E71A4598C6430DED675">
    <w:name w:val="587A3535FD384E71A4598C6430DED675"/>
    <w:rsid w:val="00543B6D"/>
  </w:style>
  <w:style w:type="paragraph" w:customStyle="1" w:styleId="6DB339BD94714DEDAADE987177C08912">
    <w:name w:val="6DB339BD94714DEDAADE987177C08912"/>
    <w:rsid w:val="00543B6D"/>
  </w:style>
  <w:style w:type="paragraph" w:customStyle="1" w:styleId="5365B82ADD71441EA07E91D314CBCB18">
    <w:name w:val="5365B82ADD71441EA07E91D314CBCB18"/>
    <w:rsid w:val="00543B6D"/>
  </w:style>
  <w:style w:type="paragraph" w:customStyle="1" w:styleId="D92703D678CF4A70AC6A7580DABCC0BC">
    <w:name w:val="D92703D678CF4A70AC6A7580DABCC0BC"/>
    <w:rsid w:val="00543B6D"/>
  </w:style>
  <w:style w:type="paragraph" w:customStyle="1" w:styleId="11A5E9C75F1945C1AF1B24934DA5B918">
    <w:name w:val="11A5E9C75F1945C1AF1B24934DA5B918"/>
    <w:rsid w:val="00543B6D"/>
  </w:style>
  <w:style w:type="paragraph" w:customStyle="1" w:styleId="B383EE6FA1C34E8790411251A9061A8C">
    <w:name w:val="B383EE6FA1C34E8790411251A9061A8C"/>
    <w:rsid w:val="00543B6D"/>
  </w:style>
  <w:style w:type="paragraph" w:customStyle="1" w:styleId="C001A9E051AF40ED9ED7AA25D3A71EF0">
    <w:name w:val="C001A9E051AF40ED9ED7AA25D3A71EF0"/>
    <w:rsid w:val="00543B6D"/>
  </w:style>
  <w:style w:type="paragraph" w:customStyle="1" w:styleId="AB78A2297619480F82CCC66F01809EF6">
    <w:name w:val="AB78A2297619480F82CCC66F01809EF6"/>
    <w:rsid w:val="00543B6D"/>
  </w:style>
  <w:style w:type="paragraph" w:customStyle="1" w:styleId="4399F4297F534E588F042D134E5396E1">
    <w:name w:val="4399F4297F534E588F042D134E5396E1"/>
    <w:rsid w:val="00543B6D"/>
  </w:style>
  <w:style w:type="paragraph" w:customStyle="1" w:styleId="27D2F234536D4A8EBADC4570F3CDC0E1">
    <w:name w:val="27D2F234536D4A8EBADC4570F3CDC0E1"/>
    <w:rsid w:val="00543B6D"/>
  </w:style>
  <w:style w:type="paragraph" w:customStyle="1" w:styleId="288D43CBFA6845429CFEFFAED61A2FFD">
    <w:name w:val="288D43CBFA6845429CFEFFAED61A2FFD"/>
    <w:rsid w:val="00543B6D"/>
  </w:style>
  <w:style w:type="paragraph" w:customStyle="1" w:styleId="1052450C00154673A82D9ED2DCE08CAE">
    <w:name w:val="1052450C00154673A82D9ED2DCE08CAE"/>
    <w:rsid w:val="00543B6D"/>
  </w:style>
  <w:style w:type="paragraph" w:customStyle="1" w:styleId="294CE5D5EC3A4B9D949BE66773A7F8D1">
    <w:name w:val="294CE5D5EC3A4B9D949BE66773A7F8D1"/>
    <w:rsid w:val="00543B6D"/>
  </w:style>
  <w:style w:type="paragraph" w:customStyle="1" w:styleId="4D00EFB2358E4B12B5237ED2D7FA218F">
    <w:name w:val="4D00EFB2358E4B12B5237ED2D7FA218F"/>
    <w:rsid w:val="00543B6D"/>
  </w:style>
  <w:style w:type="paragraph" w:customStyle="1" w:styleId="5CF88BDDBCC9470C8F4D90D2EFCAAA69">
    <w:name w:val="5CF88BDDBCC9470C8F4D90D2EFCAAA69"/>
    <w:rsid w:val="00543B6D"/>
  </w:style>
  <w:style w:type="paragraph" w:customStyle="1" w:styleId="8978C55C85024F0E9BA8EB424F73EF0B">
    <w:name w:val="8978C55C85024F0E9BA8EB424F73EF0B"/>
    <w:rsid w:val="00543B6D"/>
  </w:style>
  <w:style w:type="paragraph" w:customStyle="1" w:styleId="61335F551C6E4D0FB4C0F2E9A4E846EA">
    <w:name w:val="61335F551C6E4D0FB4C0F2E9A4E846EA"/>
    <w:rsid w:val="00543B6D"/>
  </w:style>
  <w:style w:type="paragraph" w:customStyle="1" w:styleId="0AAC1A413FB14723B6A5FF2F8F2AF349">
    <w:name w:val="0AAC1A413FB14723B6A5FF2F8F2AF349"/>
    <w:rsid w:val="00543B6D"/>
  </w:style>
  <w:style w:type="paragraph" w:customStyle="1" w:styleId="D9C9D317D49F448FBCFC516644CD4DC5">
    <w:name w:val="D9C9D317D49F448FBCFC516644CD4DC5"/>
    <w:rsid w:val="00543B6D"/>
  </w:style>
  <w:style w:type="paragraph" w:customStyle="1" w:styleId="5F771EBAF2BF4B63A059232E3FD3D4F4">
    <w:name w:val="5F771EBAF2BF4B63A059232E3FD3D4F4"/>
    <w:rsid w:val="00543B6D"/>
  </w:style>
  <w:style w:type="paragraph" w:customStyle="1" w:styleId="FB777D9DA5064AD69B2AFA114AA02132">
    <w:name w:val="FB777D9DA5064AD69B2AFA114AA02132"/>
    <w:rsid w:val="00543B6D"/>
  </w:style>
  <w:style w:type="paragraph" w:customStyle="1" w:styleId="FE920510653D4487B27094345F175364">
    <w:name w:val="FE920510653D4487B27094345F175364"/>
    <w:rsid w:val="00543B6D"/>
  </w:style>
  <w:style w:type="paragraph" w:customStyle="1" w:styleId="A6B8BBDB2F784F729F059BD4AA77E563">
    <w:name w:val="A6B8BBDB2F784F729F059BD4AA77E563"/>
    <w:rsid w:val="00543B6D"/>
  </w:style>
  <w:style w:type="paragraph" w:customStyle="1" w:styleId="DDD0716B1B17477B883B082B3E71DD2B">
    <w:name w:val="DDD0716B1B17477B883B082B3E71DD2B"/>
    <w:rsid w:val="00543B6D"/>
  </w:style>
  <w:style w:type="paragraph" w:customStyle="1" w:styleId="E3A5B9205C9345FBBCE08A949431384F">
    <w:name w:val="E3A5B9205C9345FBBCE08A949431384F"/>
    <w:rsid w:val="00543B6D"/>
  </w:style>
  <w:style w:type="paragraph" w:customStyle="1" w:styleId="BC353197150C40ABA723ADB6D7FFB7EA">
    <w:name w:val="BC353197150C40ABA723ADB6D7FFB7EA"/>
    <w:rsid w:val="00543B6D"/>
  </w:style>
  <w:style w:type="paragraph" w:customStyle="1" w:styleId="4F13651E02FF4A7F8397AEE70DFEB1B8">
    <w:name w:val="4F13651E02FF4A7F8397AEE70DFEB1B8"/>
    <w:rsid w:val="00543B6D"/>
  </w:style>
  <w:style w:type="paragraph" w:customStyle="1" w:styleId="A8F981E049384BDBBE2DAE94B3977C96">
    <w:name w:val="A8F981E049384BDBBE2DAE94B3977C96"/>
    <w:rsid w:val="00543B6D"/>
  </w:style>
  <w:style w:type="paragraph" w:customStyle="1" w:styleId="BCAB1B2022C945A79D7887F193170091">
    <w:name w:val="BCAB1B2022C945A79D7887F193170091"/>
    <w:rsid w:val="00543B6D"/>
  </w:style>
  <w:style w:type="paragraph" w:customStyle="1" w:styleId="9F2C5C765652486197123CBA4068558D">
    <w:name w:val="9F2C5C765652486197123CBA4068558D"/>
    <w:rsid w:val="00543B6D"/>
  </w:style>
  <w:style w:type="paragraph" w:customStyle="1" w:styleId="BC3B789FB6494053A06F3D6DAA730BB0">
    <w:name w:val="BC3B789FB6494053A06F3D6DAA730BB0"/>
    <w:rsid w:val="00543B6D"/>
  </w:style>
  <w:style w:type="paragraph" w:customStyle="1" w:styleId="7F38C50468814D3FA3FDCFB51E01F908">
    <w:name w:val="7F38C50468814D3FA3FDCFB51E01F908"/>
    <w:rsid w:val="00543B6D"/>
  </w:style>
  <w:style w:type="paragraph" w:customStyle="1" w:styleId="A3735C2993D04D9D8B2A039C34454FEC">
    <w:name w:val="A3735C2993D04D9D8B2A039C34454FEC"/>
    <w:rsid w:val="00543B6D"/>
  </w:style>
  <w:style w:type="paragraph" w:customStyle="1" w:styleId="F61D0232C0B240A9857596D9D6EB4C0E">
    <w:name w:val="F61D0232C0B240A9857596D9D6EB4C0E"/>
    <w:rsid w:val="00543B6D"/>
  </w:style>
  <w:style w:type="paragraph" w:customStyle="1" w:styleId="281EE7601DCC4172BC16ADA388753419">
    <w:name w:val="281EE7601DCC4172BC16ADA388753419"/>
    <w:rsid w:val="00543B6D"/>
  </w:style>
  <w:style w:type="paragraph" w:customStyle="1" w:styleId="F596F0A8E70D4B618DBF7D9EE6F451A1">
    <w:name w:val="F596F0A8E70D4B618DBF7D9EE6F451A1"/>
    <w:rsid w:val="00543B6D"/>
  </w:style>
  <w:style w:type="paragraph" w:customStyle="1" w:styleId="C25B04B5A2914B6C9FF2AC5B338783D2">
    <w:name w:val="C25B04B5A2914B6C9FF2AC5B338783D2"/>
    <w:rsid w:val="00543B6D"/>
  </w:style>
  <w:style w:type="paragraph" w:customStyle="1" w:styleId="D5DEE61981144F00A62D7EEA593B45B3">
    <w:name w:val="D5DEE61981144F00A62D7EEA593B45B3"/>
    <w:rsid w:val="00543B6D"/>
  </w:style>
  <w:style w:type="paragraph" w:customStyle="1" w:styleId="D1CB8ECB552D42AC9D23D4968A0FB74D">
    <w:name w:val="D1CB8ECB552D42AC9D23D4968A0FB74D"/>
    <w:rsid w:val="00543B6D"/>
  </w:style>
  <w:style w:type="paragraph" w:customStyle="1" w:styleId="686F35D661A1419198FF0C9FA8435980">
    <w:name w:val="686F35D661A1419198FF0C9FA8435980"/>
    <w:rsid w:val="00543B6D"/>
  </w:style>
  <w:style w:type="paragraph" w:customStyle="1" w:styleId="BCFD6CE8A450402598E8948C52B25BA1">
    <w:name w:val="BCFD6CE8A450402598E8948C52B25BA1"/>
    <w:rsid w:val="00543B6D"/>
  </w:style>
  <w:style w:type="paragraph" w:customStyle="1" w:styleId="791E7469809C4353A444D6FB15C0215F">
    <w:name w:val="791E7469809C4353A444D6FB15C0215F"/>
    <w:rsid w:val="00543B6D"/>
  </w:style>
  <w:style w:type="paragraph" w:customStyle="1" w:styleId="1E31681C0810416E9EF2FD3EAEB37E82">
    <w:name w:val="1E31681C0810416E9EF2FD3EAEB37E82"/>
    <w:rsid w:val="00543B6D"/>
  </w:style>
  <w:style w:type="paragraph" w:customStyle="1" w:styleId="5385D67E3AF345B39DF34E37DAE9ECB8">
    <w:name w:val="5385D67E3AF345B39DF34E37DAE9ECB8"/>
    <w:rsid w:val="00543B6D"/>
  </w:style>
  <w:style w:type="paragraph" w:customStyle="1" w:styleId="9EFAAA0CB12144C9BC1F995C8E1EC9B9">
    <w:name w:val="9EFAAA0CB12144C9BC1F995C8E1EC9B9"/>
    <w:rsid w:val="00543B6D"/>
  </w:style>
  <w:style w:type="paragraph" w:customStyle="1" w:styleId="29AED441622E4B8784B6F4C02D0508EB">
    <w:name w:val="29AED441622E4B8784B6F4C02D0508EB"/>
    <w:rsid w:val="00543B6D"/>
  </w:style>
  <w:style w:type="paragraph" w:customStyle="1" w:styleId="5B9A3FC4155646B482EEF30CB1391500">
    <w:name w:val="5B9A3FC4155646B482EEF30CB1391500"/>
    <w:rsid w:val="00543B6D"/>
  </w:style>
  <w:style w:type="paragraph" w:customStyle="1" w:styleId="6449F0D738A24EADB783A084F2853B14">
    <w:name w:val="6449F0D738A24EADB783A084F2853B14"/>
    <w:rsid w:val="00543B6D"/>
  </w:style>
  <w:style w:type="paragraph" w:customStyle="1" w:styleId="5F4E85804E294A8E8284CB6D3164E269">
    <w:name w:val="5F4E85804E294A8E8284CB6D3164E269"/>
    <w:rsid w:val="00543B6D"/>
  </w:style>
  <w:style w:type="paragraph" w:customStyle="1" w:styleId="3C04E05FC3F142E69BA77912D54B025E">
    <w:name w:val="3C04E05FC3F142E69BA77912D54B025E"/>
    <w:rsid w:val="00543B6D"/>
  </w:style>
  <w:style w:type="paragraph" w:customStyle="1" w:styleId="26E82BA523D44F4CB22E4845D41CD21D">
    <w:name w:val="26E82BA523D44F4CB22E4845D41CD21D"/>
    <w:rsid w:val="00543B6D"/>
  </w:style>
  <w:style w:type="paragraph" w:customStyle="1" w:styleId="4CFB496F697A4ECBB455CF9BDB96B788">
    <w:name w:val="4CFB496F697A4ECBB455CF9BDB96B788"/>
    <w:rsid w:val="00543B6D"/>
  </w:style>
  <w:style w:type="paragraph" w:customStyle="1" w:styleId="7DD9E64E19EB4AFBBCA920F8FC49F8BF">
    <w:name w:val="7DD9E64E19EB4AFBBCA920F8FC49F8BF"/>
    <w:rsid w:val="00543B6D"/>
  </w:style>
  <w:style w:type="paragraph" w:customStyle="1" w:styleId="B14044D7BAD9498C9487A8B6556D7A79">
    <w:name w:val="B14044D7BAD9498C9487A8B6556D7A79"/>
    <w:rsid w:val="00543B6D"/>
  </w:style>
  <w:style w:type="paragraph" w:customStyle="1" w:styleId="0039DE3A996E4EE7A2DFCA8DA3243C21">
    <w:name w:val="0039DE3A996E4EE7A2DFCA8DA3243C21"/>
    <w:rsid w:val="00543B6D"/>
  </w:style>
  <w:style w:type="paragraph" w:customStyle="1" w:styleId="BA25FB257C6142B5950FE61307FA503C">
    <w:name w:val="BA25FB257C6142B5950FE61307FA503C"/>
    <w:rsid w:val="00543B6D"/>
  </w:style>
  <w:style w:type="paragraph" w:customStyle="1" w:styleId="6948159122F14F30AD40E9B084E4E2D2">
    <w:name w:val="6948159122F14F30AD40E9B084E4E2D2"/>
    <w:rsid w:val="00543B6D"/>
  </w:style>
  <w:style w:type="paragraph" w:customStyle="1" w:styleId="886F8CDBCDAB46C7B652A642CCBDCCE6">
    <w:name w:val="886F8CDBCDAB46C7B652A642CCBDCCE6"/>
    <w:rsid w:val="00543B6D"/>
  </w:style>
  <w:style w:type="paragraph" w:customStyle="1" w:styleId="1E5AD50248EB49FB91FB8F0FAF2236D4">
    <w:name w:val="1E5AD50248EB49FB91FB8F0FAF2236D4"/>
    <w:rsid w:val="00543B6D"/>
  </w:style>
  <w:style w:type="paragraph" w:customStyle="1" w:styleId="D03C90CA46F94B18B7D5D6231D75AAF7">
    <w:name w:val="D03C90CA46F94B18B7D5D6231D75AAF7"/>
    <w:rsid w:val="00543B6D"/>
  </w:style>
  <w:style w:type="paragraph" w:customStyle="1" w:styleId="F69007F948AD4D7E81BF598B9CDB4DC5">
    <w:name w:val="F69007F948AD4D7E81BF598B9CDB4DC5"/>
    <w:rsid w:val="00543B6D"/>
  </w:style>
  <w:style w:type="paragraph" w:customStyle="1" w:styleId="D1FE1EF0FE024E509018381D8E2C5D5A">
    <w:name w:val="D1FE1EF0FE024E509018381D8E2C5D5A"/>
    <w:rsid w:val="00543B6D"/>
  </w:style>
  <w:style w:type="paragraph" w:customStyle="1" w:styleId="703E0A788E04498ABDBC65EB06208D30">
    <w:name w:val="703E0A788E04498ABDBC65EB06208D30"/>
    <w:rsid w:val="00543B6D"/>
  </w:style>
  <w:style w:type="paragraph" w:customStyle="1" w:styleId="3BD1F41502074C61B6F89B3EF39BFC38">
    <w:name w:val="3BD1F41502074C61B6F89B3EF39BFC38"/>
    <w:rsid w:val="00543B6D"/>
  </w:style>
  <w:style w:type="paragraph" w:customStyle="1" w:styleId="934BDD65FB4C4F0C838018D2AE2ACB6F">
    <w:name w:val="934BDD65FB4C4F0C838018D2AE2ACB6F"/>
    <w:rsid w:val="00543B6D"/>
  </w:style>
  <w:style w:type="paragraph" w:customStyle="1" w:styleId="E6D8303C4005423F930BC5F2E2EA7EAC">
    <w:name w:val="E6D8303C4005423F930BC5F2E2EA7EAC"/>
    <w:rsid w:val="00543B6D"/>
  </w:style>
  <w:style w:type="paragraph" w:customStyle="1" w:styleId="29D0C25607CD4D468862E88E8B311DA6">
    <w:name w:val="29D0C25607CD4D468862E88E8B311DA6"/>
    <w:rsid w:val="00543B6D"/>
  </w:style>
  <w:style w:type="paragraph" w:customStyle="1" w:styleId="37725738C958415C8070091C6806F217">
    <w:name w:val="37725738C958415C8070091C6806F217"/>
    <w:rsid w:val="00543B6D"/>
  </w:style>
  <w:style w:type="paragraph" w:customStyle="1" w:styleId="E12A65D499F74D3E9807D3243CE082C4">
    <w:name w:val="E12A65D499F74D3E9807D3243CE082C4"/>
    <w:rsid w:val="00543B6D"/>
  </w:style>
  <w:style w:type="paragraph" w:customStyle="1" w:styleId="3C5162AD2F934819B57FABD28201BCBA">
    <w:name w:val="3C5162AD2F934819B57FABD28201BCBA"/>
    <w:rsid w:val="00543B6D"/>
  </w:style>
  <w:style w:type="paragraph" w:customStyle="1" w:styleId="B896B0BBF584419BAA0750D934CA5CC0">
    <w:name w:val="B896B0BBF584419BAA0750D934CA5CC0"/>
    <w:rsid w:val="00543B6D"/>
  </w:style>
  <w:style w:type="paragraph" w:customStyle="1" w:styleId="49DD8AF342E64D6EB06A792D578E3811">
    <w:name w:val="49DD8AF342E64D6EB06A792D578E3811"/>
    <w:rsid w:val="00543B6D"/>
  </w:style>
  <w:style w:type="paragraph" w:customStyle="1" w:styleId="E5AD515043C04C5D91F47E74C4BE4996">
    <w:name w:val="E5AD515043C04C5D91F47E74C4BE4996"/>
    <w:rsid w:val="00543B6D"/>
  </w:style>
  <w:style w:type="paragraph" w:customStyle="1" w:styleId="EA1E1A7FA4394708930EF29AB5F67C0C">
    <w:name w:val="EA1E1A7FA4394708930EF29AB5F67C0C"/>
    <w:rsid w:val="00543B6D"/>
  </w:style>
  <w:style w:type="paragraph" w:customStyle="1" w:styleId="101AE1ED4A7D4F4DAB405624810B25B0">
    <w:name w:val="101AE1ED4A7D4F4DAB405624810B25B0"/>
    <w:rsid w:val="00543B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 назначения задач</Template>
  <TotalTime>53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 Шайнурова</dc:creator>
  <cp:keywords/>
  <cp:lastModifiedBy>Екатерина Шайнурова</cp:lastModifiedBy>
  <cp:revision>7</cp:revision>
  <dcterms:created xsi:type="dcterms:W3CDTF">2015-11-11T10:04:00Z</dcterms:created>
  <dcterms:modified xsi:type="dcterms:W3CDTF">2015-11-11T11:17:00Z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